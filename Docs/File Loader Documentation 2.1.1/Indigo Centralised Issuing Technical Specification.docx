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938644"/>
        <w:docPartObj>
          <w:docPartGallery w:val="Cover Pages"/>
          <w:docPartUnique/>
        </w:docPartObj>
      </w:sdtPr>
      <w:sdtContent>
        <w:p w:rsidR="003B7874" w:rsidRDefault="003B7874"/>
        <w:tbl>
          <w:tblPr>
            <w:tblW w:w="2640" w:type="pct"/>
            <w:jc w:val="right"/>
            <w:tblBorders>
              <w:top w:val="single" w:sz="36" w:space="0" w:color="1F497D" w:themeColor="text2"/>
              <w:bottom w:val="single" w:sz="36" w:space="0" w:color="1F497D" w:themeColor="text2"/>
              <w:insideH w:val="single" w:sz="36" w:space="0" w:color="1F497D" w:themeColor="text2"/>
              <w:insideV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766"/>
          </w:tblGrid>
          <w:tr w:rsidR="003B7874" w:rsidTr="00F139B2">
            <w:trPr>
              <w:jc w:val="right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A3B9A4961AB1451F861B48A30A58A4F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B7874" w:rsidRDefault="008E6B5C" w:rsidP="003275A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Indigo </w:t>
                    </w:r>
                    <w:r w:rsidR="003275AD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Central Issuing</w:t>
                    </w:r>
                    <w:r w:rsidR="00B501B8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: Bulk Card Request</w:t>
                    </w:r>
                  </w:p>
                </w:tc>
              </w:sdtContent>
            </w:sdt>
          </w:tr>
          <w:tr w:rsidR="003B7874" w:rsidTr="00F139B2">
            <w:trPr>
              <w:jc w:val="right"/>
            </w:trPr>
            <w:sdt>
              <w:sdtPr>
                <w:rPr>
                  <w:sz w:val="40"/>
                  <w:szCs w:val="40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B7874" w:rsidRDefault="003275AD" w:rsidP="003275AD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Technical Specification</w:t>
                    </w:r>
                    <w:r w:rsidR="0055254D">
                      <w:rPr>
                        <w:sz w:val="40"/>
                        <w:szCs w:val="40"/>
                      </w:rPr>
                      <w:t>: Indigo ver. 2.1.0.0</w:t>
                    </w:r>
                    <w:r w:rsidR="008E6B5C">
                      <w:rPr>
                        <w:sz w:val="40"/>
                        <w:szCs w:val="40"/>
                      </w:rPr>
                      <w:t xml:space="preserve"> </w:t>
                    </w:r>
                  </w:p>
                </w:tc>
              </w:sdtContent>
            </w:sdt>
          </w:tr>
          <w:tr w:rsidR="003B7874" w:rsidTr="00F139B2">
            <w:trPr>
              <w:jc w:val="right"/>
            </w:trPr>
            <w:sdt>
              <w:sdtPr>
                <w:rPr>
                  <w:rFonts w:ascii="Trebuchet MS" w:hAnsi="Trebuchet MS"/>
                  <w:sz w:val="32"/>
                  <w:szCs w:val="32"/>
                </w:rPr>
                <w:alias w:val="Version"/>
                <w:tag w:val="Version"/>
                <w:id w:val="1766469"/>
              </w:sdtPr>
              <w:sdtContent>
                <w:tc>
                  <w:tcPr>
                    <w:tcW w:w="5000" w:type="pct"/>
                  </w:tcPr>
                  <w:p w:rsidR="003B7874" w:rsidRPr="00CB21B9" w:rsidRDefault="008E6B5C" w:rsidP="008E6B5C">
                    <w:pPr>
                      <w:pStyle w:val="NoSpacing"/>
                      <w:rPr>
                        <w:rFonts w:ascii="Trebuchet MS" w:hAnsi="Trebuchet MS"/>
                        <w:sz w:val="32"/>
                        <w:szCs w:val="32"/>
                      </w:rPr>
                    </w:pPr>
                    <w:r>
                      <w:rPr>
                        <w:rFonts w:ascii="Trebuchet MS" w:hAnsi="Trebuchet MS"/>
                        <w:sz w:val="32"/>
                        <w:szCs w:val="32"/>
                      </w:rPr>
                      <w:t>draft</w:t>
                    </w:r>
                  </w:p>
                </w:tc>
              </w:sdtContent>
            </w:sdt>
          </w:tr>
        </w:tbl>
        <w:p w:rsidR="003B7874" w:rsidRDefault="003B7874"/>
        <w:p w:rsidR="003B7874" w:rsidRDefault="003B7874">
          <w:pPr>
            <w:sectPr w:rsidR="003B7874" w:rsidSect="003B7874">
              <w:footerReference w:type="first" r:id="rId8"/>
              <w:pgSz w:w="11906" w:h="16838"/>
              <w:pgMar w:top="1440" w:right="1440" w:bottom="1440" w:left="1440" w:header="708" w:footer="708" w:gutter="0"/>
              <w:cols w:space="708"/>
              <w:titlePg/>
              <w:docGrid w:linePitch="360"/>
            </w:sectPr>
          </w:pPr>
        </w:p>
        <w:p w:rsidR="003E1D59" w:rsidRDefault="003E1D59" w:rsidP="003E1D59">
          <w:pPr>
            <w:rPr>
              <w:rStyle w:val="Emphasis"/>
              <w:b/>
              <w:i w:val="0"/>
            </w:rPr>
          </w:pPr>
        </w:p>
        <w:p w:rsidR="003E1D59" w:rsidRDefault="003E1D59" w:rsidP="003E1D59">
          <w:pPr>
            <w:rPr>
              <w:rStyle w:val="Emphasis"/>
              <w:b/>
              <w:i w:val="0"/>
            </w:rPr>
          </w:pPr>
        </w:p>
        <w:p w:rsidR="003E1D59" w:rsidRDefault="003E1D59" w:rsidP="003E1D59">
          <w:pPr>
            <w:rPr>
              <w:rStyle w:val="Emphasis"/>
              <w:b/>
              <w:i w:val="0"/>
            </w:rPr>
          </w:pPr>
        </w:p>
        <w:p w:rsidR="003E1D59" w:rsidRDefault="003E1D59" w:rsidP="003E1D59">
          <w:pPr>
            <w:rPr>
              <w:rStyle w:val="Emphasis"/>
              <w:b/>
              <w:i w:val="0"/>
            </w:rPr>
          </w:pPr>
        </w:p>
        <w:p w:rsidR="003E1D59" w:rsidRDefault="003E1D59" w:rsidP="003E1D59">
          <w:pPr>
            <w:rPr>
              <w:rStyle w:val="Emphasis"/>
              <w:b/>
              <w:i w:val="0"/>
            </w:rPr>
          </w:pPr>
        </w:p>
        <w:p w:rsidR="003E1D59" w:rsidRDefault="003E1D59" w:rsidP="003E1D59">
          <w:pPr>
            <w:rPr>
              <w:rStyle w:val="Emphasis"/>
              <w:b/>
              <w:i w:val="0"/>
            </w:rPr>
          </w:pPr>
        </w:p>
        <w:p w:rsidR="003E1D59" w:rsidRDefault="003E1D59" w:rsidP="003E1D59">
          <w:pPr>
            <w:rPr>
              <w:rStyle w:val="Emphasis"/>
              <w:b/>
              <w:i w:val="0"/>
            </w:rPr>
          </w:pPr>
        </w:p>
        <w:p w:rsidR="003E1D59" w:rsidRDefault="003E1D59" w:rsidP="003E1D59">
          <w:pPr>
            <w:rPr>
              <w:rStyle w:val="Emphasis"/>
              <w:b/>
              <w:i w:val="0"/>
            </w:rPr>
          </w:pPr>
        </w:p>
        <w:p w:rsidR="003E1D59" w:rsidRDefault="003E1D59" w:rsidP="003E1D59">
          <w:pPr>
            <w:rPr>
              <w:rStyle w:val="Emphasis"/>
              <w:b/>
              <w:i w:val="0"/>
            </w:rPr>
          </w:pPr>
        </w:p>
        <w:p w:rsidR="003E1D59" w:rsidRPr="000A75F9" w:rsidRDefault="003E1D59" w:rsidP="003E1D59">
          <w:pPr>
            <w:jc w:val="center"/>
            <w:rPr>
              <w:rStyle w:val="Emphasis"/>
              <w:b/>
              <w:i w:val="0"/>
            </w:rPr>
          </w:pPr>
          <w:r w:rsidRPr="000A75F9">
            <w:rPr>
              <w:rStyle w:val="Emphasis"/>
              <w:b/>
            </w:rPr>
            <w:t>Confidentiality</w:t>
          </w:r>
        </w:p>
        <w:p w:rsidR="003E1D59" w:rsidRPr="000A75F9" w:rsidRDefault="003E1D59" w:rsidP="003E1D59">
          <w:pPr>
            <w:jc w:val="center"/>
            <w:rPr>
              <w:rStyle w:val="Emphasis"/>
              <w:i w:val="0"/>
            </w:rPr>
          </w:pPr>
          <w:r w:rsidRPr="000A75F9">
            <w:rPr>
              <w:rStyle w:val="Emphasis"/>
            </w:rPr>
            <w:t xml:space="preserve">This document is the confidential property of </w:t>
          </w:r>
          <w:proofErr w:type="spellStart"/>
          <w:r w:rsidR="00544B34">
            <w:rPr>
              <w:rStyle w:val="Emphasis"/>
            </w:rPr>
            <w:t>Veneka</w:t>
          </w:r>
          <w:proofErr w:type="spellEnd"/>
          <w:r w:rsidR="00544B34">
            <w:rPr>
              <w:rStyle w:val="Emphasis"/>
            </w:rPr>
            <w:t xml:space="preserve"> (</w:t>
          </w:r>
          <w:proofErr w:type="spellStart"/>
          <w:r w:rsidR="00544B34">
            <w:rPr>
              <w:rStyle w:val="Emphasis"/>
            </w:rPr>
            <w:t>pty</w:t>
          </w:r>
          <w:proofErr w:type="spellEnd"/>
          <w:r w:rsidR="00544B34">
            <w:rPr>
              <w:rStyle w:val="Emphasis"/>
            </w:rPr>
            <w:t>) ltd</w:t>
          </w:r>
          <w:r w:rsidRPr="000A75F9">
            <w:rPr>
              <w:rStyle w:val="Emphasis"/>
            </w:rPr>
            <w:t xml:space="preserve">, and is supplied under the terms of an agreement with </w:t>
          </w:r>
          <w:proofErr w:type="spellStart"/>
          <w:r>
            <w:rPr>
              <w:rStyle w:val="Emphasis"/>
            </w:rPr>
            <w:t>Veneka</w:t>
          </w:r>
          <w:proofErr w:type="spellEnd"/>
          <w:r w:rsidRPr="000A75F9">
            <w:rPr>
              <w:rStyle w:val="Emphasis"/>
            </w:rPr>
            <w:t xml:space="preserve">. It may not be disclosed or used except as is permitted by the agreement or as may be expressly permitted by </w:t>
          </w:r>
          <w:proofErr w:type="spellStart"/>
          <w:r w:rsidR="00544B34">
            <w:rPr>
              <w:rStyle w:val="Emphasis"/>
            </w:rPr>
            <w:t>Veneka</w:t>
          </w:r>
          <w:proofErr w:type="spellEnd"/>
          <w:r w:rsidR="00544B34">
            <w:rPr>
              <w:rStyle w:val="Emphasis"/>
            </w:rPr>
            <w:t xml:space="preserve"> (</w:t>
          </w:r>
          <w:proofErr w:type="spellStart"/>
          <w:r w:rsidR="00544B34">
            <w:rPr>
              <w:rStyle w:val="Emphasis"/>
            </w:rPr>
            <w:t>pty</w:t>
          </w:r>
          <w:proofErr w:type="spellEnd"/>
          <w:r w:rsidR="00544B34">
            <w:rPr>
              <w:rStyle w:val="Emphasis"/>
            </w:rPr>
            <w:t>) ltd</w:t>
          </w:r>
          <w:r w:rsidRPr="000A75F9">
            <w:rPr>
              <w:rStyle w:val="Emphasis"/>
            </w:rPr>
            <w:t>.</w:t>
          </w:r>
        </w:p>
        <w:p w:rsidR="003E1D59" w:rsidRPr="000A75F9" w:rsidRDefault="003E1D59" w:rsidP="003E1D59">
          <w:pPr>
            <w:jc w:val="center"/>
            <w:rPr>
              <w:rStyle w:val="Emphasis"/>
              <w:i w:val="0"/>
            </w:rPr>
          </w:pPr>
          <w:r w:rsidRPr="000A75F9">
            <w:rPr>
              <w:rStyle w:val="Emphasis"/>
            </w:rPr>
            <w:t>All registered or unregistered trademarks and service marks are properties of their respective companies and should be treated as such.</w:t>
          </w:r>
        </w:p>
        <w:p w:rsidR="003E1D59" w:rsidRDefault="003E1D59"/>
        <w:p w:rsidR="003E1D59" w:rsidRDefault="003E1D59"/>
        <w:p w:rsidR="003E1D59" w:rsidRDefault="003E1D59">
          <w:pPr>
            <w:sectPr w:rsidR="003E1D59" w:rsidSect="0044322E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40" w:right="1440" w:bottom="1440" w:left="1440" w:header="708" w:footer="708" w:gutter="0"/>
              <w:cols w:space="708"/>
              <w:docGrid w:linePitch="360"/>
            </w:sectPr>
          </w:pPr>
        </w:p>
        <w:p w:rsidR="00B90AE5" w:rsidRDefault="00B90AE5"/>
        <w:tbl>
          <w:tblPr>
            <w:tblStyle w:val="LightShading"/>
            <w:tblW w:w="8267" w:type="dxa"/>
            <w:tblLayout w:type="fixed"/>
            <w:tblLook w:val="0420" w:firstRow="1" w:lastRow="0" w:firstColumn="0" w:lastColumn="0" w:noHBand="0" w:noVBand="1"/>
          </w:tblPr>
          <w:tblGrid>
            <w:gridCol w:w="1377"/>
            <w:gridCol w:w="1809"/>
            <w:gridCol w:w="3592"/>
            <w:gridCol w:w="1489"/>
          </w:tblGrid>
          <w:tr w:rsidR="002C6E31" w:rsidRPr="001A3A20" w:rsidTr="002C6E3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84"/>
            </w:trPr>
            <w:tc>
              <w:tcPr>
                <w:tcW w:w="1377" w:type="dxa"/>
              </w:tcPr>
              <w:p w:rsidR="00DF2EC6" w:rsidRPr="001A3A20" w:rsidRDefault="00DF2EC6" w:rsidP="00DF2EC6">
                <w:pPr>
                  <w:rPr>
                    <w:b w:val="0"/>
                  </w:rPr>
                </w:pPr>
                <w:r w:rsidRPr="001A3A20">
                  <w:t>Version.</w:t>
                </w:r>
              </w:p>
            </w:tc>
            <w:tc>
              <w:tcPr>
                <w:tcW w:w="1809" w:type="dxa"/>
              </w:tcPr>
              <w:p w:rsidR="00DF2EC6" w:rsidRPr="001A3A20" w:rsidRDefault="00DF2EC6" w:rsidP="00DF2EC6">
                <w:pPr>
                  <w:rPr>
                    <w:b w:val="0"/>
                  </w:rPr>
                </w:pPr>
                <w:r w:rsidRPr="001A3A20">
                  <w:t>Author</w:t>
                </w:r>
              </w:p>
            </w:tc>
            <w:tc>
              <w:tcPr>
                <w:tcW w:w="3592" w:type="dxa"/>
              </w:tcPr>
              <w:p w:rsidR="00DF2EC6" w:rsidRPr="001A3A20" w:rsidRDefault="00DF2EC6" w:rsidP="00DF2EC6">
                <w:pPr>
                  <w:rPr>
                    <w:b w:val="0"/>
                  </w:rPr>
                </w:pPr>
                <w:r w:rsidRPr="001A3A20">
                  <w:t>Changes</w:t>
                </w:r>
              </w:p>
            </w:tc>
            <w:tc>
              <w:tcPr>
                <w:tcW w:w="1489" w:type="dxa"/>
              </w:tcPr>
              <w:p w:rsidR="00DF2EC6" w:rsidRPr="001A3A20" w:rsidRDefault="00DF2EC6" w:rsidP="00DF2EC6">
                <w:pPr>
                  <w:rPr>
                    <w:b w:val="0"/>
                  </w:rPr>
                </w:pPr>
                <w:r w:rsidRPr="001A3A20">
                  <w:t>Release Date</w:t>
                </w:r>
              </w:p>
            </w:tc>
          </w:tr>
          <w:tr w:rsidR="00DF2EC6" w:rsidRPr="001A3A20" w:rsidTr="002C6E3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5"/>
            </w:trPr>
            <w:tc>
              <w:tcPr>
                <w:tcW w:w="1377" w:type="dxa"/>
              </w:tcPr>
              <w:p w:rsidR="00DF2EC6" w:rsidRPr="001A3A20" w:rsidRDefault="008E6B5C" w:rsidP="00DF2EC6">
                <w:r>
                  <w:t>Draft</w:t>
                </w:r>
              </w:p>
            </w:tc>
            <w:tc>
              <w:tcPr>
                <w:tcW w:w="1809" w:type="dxa"/>
              </w:tcPr>
              <w:p w:rsidR="00DF2EC6" w:rsidRPr="001A3A20" w:rsidRDefault="008E6B5C" w:rsidP="00DF2EC6">
                <w:r>
                  <w:t>Moleboheng Tladi</w:t>
                </w:r>
              </w:p>
            </w:tc>
            <w:tc>
              <w:tcPr>
                <w:tcW w:w="3592" w:type="dxa"/>
              </w:tcPr>
              <w:p w:rsidR="00DF2EC6" w:rsidRPr="001A3A20" w:rsidRDefault="00DF2EC6" w:rsidP="00DF2EC6"/>
            </w:tc>
            <w:tc>
              <w:tcPr>
                <w:tcW w:w="1489" w:type="dxa"/>
              </w:tcPr>
              <w:p w:rsidR="00DF2EC6" w:rsidRPr="001A3A20" w:rsidRDefault="00DF2EC6" w:rsidP="00DF2EC6"/>
            </w:tc>
          </w:tr>
          <w:tr w:rsidR="00DF2EC6" w:rsidRPr="001A3A20" w:rsidTr="002C6E31">
            <w:trPr>
              <w:trHeight w:val="119"/>
            </w:trPr>
            <w:tc>
              <w:tcPr>
                <w:tcW w:w="1377" w:type="dxa"/>
              </w:tcPr>
              <w:p w:rsidR="00DF2EC6" w:rsidRPr="001A3A20" w:rsidRDefault="00DF2EC6" w:rsidP="00DF2EC6"/>
            </w:tc>
            <w:tc>
              <w:tcPr>
                <w:tcW w:w="1809" w:type="dxa"/>
              </w:tcPr>
              <w:p w:rsidR="00DF2EC6" w:rsidRPr="001A3A20" w:rsidRDefault="00DF2EC6" w:rsidP="00DF2EC6"/>
            </w:tc>
            <w:tc>
              <w:tcPr>
                <w:tcW w:w="3592" w:type="dxa"/>
              </w:tcPr>
              <w:p w:rsidR="00DF2EC6" w:rsidRPr="001A3A20" w:rsidRDefault="00DF2EC6" w:rsidP="00DF2EC6"/>
            </w:tc>
            <w:tc>
              <w:tcPr>
                <w:tcW w:w="1489" w:type="dxa"/>
              </w:tcPr>
              <w:p w:rsidR="00DF2EC6" w:rsidRPr="001A3A20" w:rsidRDefault="00DF2EC6" w:rsidP="00DF2EC6"/>
            </w:tc>
          </w:tr>
          <w:tr w:rsidR="00DF2EC6" w:rsidRPr="001A3A20" w:rsidTr="002C6E3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19"/>
            </w:trPr>
            <w:tc>
              <w:tcPr>
                <w:tcW w:w="1377" w:type="dxa"/>
              </w:tcPr>
              <w:p w:rsidR="00DF2EC6" w:rsidRPr="001A3A20" w:rsidRDefault="00DF2EC6" w:rsidP="00DF2EC6"/>
            </w:tc>
            <w:tc>
              <w:tcPr>
                <w:tcW w:w="1809" w:type="dxa"/>
              </w:tcPr>
              <w:p w:rsidR="00DF2EC6" w:rsidRPr="001A3A20" w:rsidRDefault="00DF2EC6" w:rsidP="00DF2EC6"/>
            </w:tc>
            <w:tc>
              <w:tcPr>
                <w:tcW w:w="3592" w:type="dxa"/>
              </w:tcPr>
              <w:p w:rsidR="00DF2EC6" w:rsidRPr="001A3A20" w:rsidRDefault="00DF2EC6" w:rsidP="00DF2EC6"/>
            </w:tc>
            <w:tc>
              <w:tcPr>
                <w:tcW w:w="1489" w:type="dxa"/>
              </w:tcPr>
              <w:p w:rsidR="00DF2EC6" w:rsidRPr="001A3A20" w:rsidRDefault="00DF2EC6" w:rsidP="00DF2EC6"/>
            </w:tc>
          </w:tr>
          <w:tr w:rsidR="00DF2EC6" w:rsidRPr="001A3A20" w:rsidTr="002C6E31">
            <w:trPr>
              <w:trHeight w:val="119"/>
            </w:trPr>
            <w:tc>
              <w:tcPr>
                <w:tcW w:w="1377" w:type="dxa"/>
              </w:tcPr>
              <w:p w:rsidR="00DF2EC6" w:rsidRPr="001A3A20" w:rsidRDefault="00DF2EC6" w:rsidP="00DF2EC6"/>
            </w:tc>
            <w:tc>
              <w:tcPr>
                <w:tcW w:w="1809" w:type="dxa"/>
              </w:tcPr>
              <w:p w:rsidR="00DF2EC6" w:rsidRPr="001A3A20" w:rsidRDefault="00DF2EC6" w:rsidP="00DF2EC6"/>
            </w:tc>
            <w:tc>
              <w:tcPr>
                <w:tcW w:w="3592" w:type="dxa"/>
              </w:tcPr>
              <w:p w:rsidR="00DF2EC6" w:rsidRPr="001A3A20" w:rsidRDefault="00DF2EC6" w:rsidP="00DF2EC6"/>
            </w:tc>
            <w:tc>
              <w:tcPr>
                <w:tcW w:w="1489" w:type="dxa"/>
              </w:tcPr>
              <w:p w:rsidR="00DF2EC6" w:rsidRPr="001A3A20" w:rsidRDefault="00DF2EC6" w:rsidP="00DF2EC6"/>
            </w:tc>
          </w:tr>
        </w:tbl>
        <w:p w:rsidR="00DF2EC6" w:rsidRDefault="00DF2EC6"/>
        <w:p w:rsidR="00B90AE5" w:rsidRDefault="00B90AE5"/>
        <w:p w:rsidR="00B90AE5" w:rsidRDefault="00B90AE5">
          <w:pPr>
            <w:sectPr w:rsidR="00B90AE5" w:rsidSect="0044322E">
              <w:headerReference w:type="default" r:id="rId13"/>
              <w:pgSz w:w="11906" w:h="16838"/>
              <w:pgMar w:top="1440" w:right="1440" w:bottom="1440" w:left="1440" w:header="708" w:footer="708" w:gutter="0"/>
              <w:cols w:space="708"/>
              <w:docGrid w:linePitch="360"/>
            </w:sectPr>
          </w:pP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n-ZA"/>
            </w:rPr>
            <w:id w:val="4131665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</w:rPr>
          </w:sdtEndPr>
          <w:sdtContent>
            <w:p w:rsidR="00A66224" w:rsidRDefault="00A66224">
              <w:pPr>
                <w:pStyle w:val="TOCHeading"/>
              </w:pPr>
              <w:r>
                <w:t>Table of Contents</w:t>
              </w:r>
            </w:p>
            <w:p w:rsidR="001E34AC" w:rsidRDefault="00E74D38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noProof/>
                </w:rPr>
              </w:pPr>
              <w:r>
                <w:fldChar w:fldCharType="begin"/>
              </w:r>
              <w:r w:rsidR="00A66224">
                <w:instrText xml:space="preserve"> TOC \o "1-3" \h \z \u </w:instrText>
              </w:r>
              <w:r>
                <w:fldChar w:fldCharType="separate"/>
              </w:r>
              <w:hyperlink w:anchor="_Toc427164469" w:history="1">
                <w:r w:rsidR="001E34AC" w:rsidRPr="00CF7BDE">
                  <w:rPr>
                    <w:rStyle w:val="Hyperlink"/>
                    <w:noProof/>
                  </w:rPr>
                  <w:t>1</w:t>
                </w:r>
                <w:r w:rsidR="001E34AC">
                  <w:rPr>
                    <w:noProof/>
                  </w:rPr>
                  <w:tab/>
                </w:r>
                <w:r w:rsidR="001E34AC" w:rsidRPr="00CF7BDE">
                  <w:rPr>
                    <w:rStyle w:val="Hyperlink"/>
                    <w:noProof/>
                  </w:rPr>
                  <w:t>Introduction</w:t>
                </w:r>
                <w:r w:rsidR="001E34AC">
                  <w:rPr>
                    <w:noProof/>
                    <w:webHidden/>
                  </w:rPr>
                  <w:tab/>
                </w:r>
                <w:r w:rsidR="001E34AC">
                  <w:rPr>
                    <w:noProof/>
                    <w:webHidden/>
                  </w:rPr>
                  <w:fldChar w:fldCharType="begin"/>
                </w:r>
                <w:r w:rsidR="001E34AC">
                  <w:rPr>
                    <w:noProof/>
                    <w:webHidden/>
                  </w:rPr>
                  <w:instrText xml:space="preserve"> PAGEREF _Toc427164469 \h </w:instrText>
                </w:r>
                <w:r w:rsidR="001E34AC">
                  <w:rPr>
                    <w:noProof/>
                    <w:webHidden/>
                  </w:rPr>
                </w:r>
                <w:r w:rsidR="001E34AC">
                  <w:rPr>
                    <w:noProof/>
                    <w:webHidden/>
                  </w:rPr>
                  <w:fldChar w:fldCharType="separate"/>
                </w:r>
                <w:r w:rsidR="001E34AC">
                  <w:rPr>
                    <w:noProof/>
                    <w:webHidden/>
                  </w:rPr>
                  <w:t>6</w:t>
                </w:r>
                <w:r w:rsidR="001E34AC">
                  <w:rPr>
                    <w:noProof/>
                    <w:webHidden/>
                  </w:rPr>
                  <w:fldChar w:fldCharType="end"/>
                </w:r>
              </w:hyperlink>
            </w:p>
            <w:p w:rsidR="001E34AC" w:rsidRDefault="001E34AC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noProof/>
                </w:rPr>
              </w:pPr>
              <w:hyperlink w:anchor="_Toc427164470" w:history="1">
                <w:r w:rsidRPr="00CF7BDE">
                  <w:rPr>
                    <w:rStyle w:val="Hyperlink"/>
                    <w:noProof/>
                  </w:rPr>
                  <w:t>2</w:t>
                </w:r>
                <w:r>
                  <w:rPr>
                    <w:noProof/>
                  </w:rPr>
                  <w:tab/>
                </w:r>
                <w:r w:rsidRPr="00CF7BDE">
                  <w:rPr>
                    <w:rStyle w:val="Hyperlink"/>
                    <w:noProof/>
                  </w:rPr>
                  <w:t>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_Toc427164470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34AC" w:rsidRDefault="001E34AC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427164471" w:history="1">
                <w:r w:rsidRPr="00CF7BDE">
                  <w:rPr>
                    <w:rStyle w:val="Hyperlink"/>
                    <w:noProof/>
                  </w:rPr>
                  <w:t>2.1</w:t>
                </w:r>
                <w:r>
                  <w:rPr>
                    <w:noProof/>
                  </w:rPr>
                  <w:tab/>
                </w:r>
                <w:r w:rsidRPr="00CF7BDE">
                  <w:rPr>
                    <w:rStyle w:val="Hyperlink"/>
                    <w:noProof/>
                  </w:rPr>
                  <w:t>Issuer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_Toc427164471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34AC" w:rsidRDefault="001E34AC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427164472" w:history="1">
                <w:r w:rsidRPr="00CF7BDE">
                  <w:rPr>
                    <w:rStyle w:val="Hyperlink"/>
                    <w:noProof/>
                  </w:rPr>
                  <w:t>2.2</w:t>
                </w:r>
                <w:r>
                  <w:rPr>
                    <w:noProof/>
                  </w:rPr>
                  <w:tab/>
                </w:r>
                <w:r w:rsidRPr="00CF7BDE">
                  <w:rPr>
                    <w:rStyle w:val="Hyperlink"/>
                    <w:noProof/>
                  </w:rPr>
                  <w:t>Product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_Toc427164472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34AC" w:rsidRDefault="001E34AC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427164473" w:history="1">
                <w:r w:rsidRPr="00CF7BDE">
                  <w:rPr>
                    <w:rStyle w:val="Hyperlink"/>
                    <w:noProof/>
                  </w:rPr>
                  <w:t>2.3</w:t>
                </w:r>
                <w:r>
                  <w:rPr>
                    <w:noProof/>
                  </w:rPr>
                  <w:tab/>
                </w:r>
                <w:r w:rsidRPr="00CF7BDE">
                  <w:rPr>
                    <w:rStyle w:val="Hyperlink"/>
                    <w:noProof/>
                  </w:rPr>
                  <w:t>Request Reference Number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_Toc427164473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34AC" w:rsidRDefault="001E34AC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427164474" w:history="1">
                <w:r w:rsidRPr="00CF7BDE">
                  <w:rPr>
                    <w:rStyle w:val="Hyperlink"/>
                    <w:noProof/>
                  </w:rPr>
                  <w:t>2.4</w:t>
                </w:r>
                <w:r>
                  <w:rPr>
                    <w:noProof/>
                  </w:rPr>
                  <w:tab/>
                </w:r>
                <w:r w:rsidRPr="00CF7BDE">
                  <w:rPr>
                    <w:rStyle w:val="Hyperlink"/>
                    <w:noProof/>
                  </w:rPr>
                  <w:t>Branch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_Toc427164474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34AC" w:rsidRDefault="001E34AC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427164475" w:history="1">
                <w:r w:rsidRPr="00CF7BDE">
                  <w:rPr>
                    <w:rStyle w:val="Hyperlink"/>
                    <w:noProof/>
                  </w:rPr>
                  <w:t>2.5</w:t>
                </w:r>
                <w:r>
                  <w:rPr>
                    <w:noProof/>
                  </w:rPr>
                  <w:tab/>
                </w:r>
                <w:r w:rsidRPr="00CF7BDE">
                  <w:rPr>
                    <w:rStyle w:val="Hyperlink"/>
                    <w:noProof/>
                  </w:rPr>
                  <w:t>Customer First Name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_Toc427164475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34AC" w:rsidRDefault="001E34AC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427164476" w:history="1">
                <w:r w:rsidRPr="00CF7BDE">
                  <w:rPr>
                    <w:rStyle w:val="Hyperlink"/>
                    <w:noProof/>
                  </w:rPr>
                  <w:t>2.6</w:t>
                </w:r>
                <w:r>
                  <w:rPr>
                    <w:noProof/>
                  </w:rPr>
                  <w:tab/>
                </w:r>
                <w:r w:rsidRPr="00CF7BDE">
                  <w:rPr>
                    <w:rStyle w:val="Hyperlink"/>
                    <w:noProof/>
                  </w:rPr>
                  <w:t>Customer Middle Name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_Toc427164476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34AC" w:rsidRDefault="001E34AC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427164477" w:history="1">
                <w:r w:rsidRPr="00CF7BDE">
                  <w:rPr>
                    <w:rStyle w:val="Hyperlink"/>
                    <w:noProof/>
                  </w:rPr>
                  <w:t>2.7</w:t>
                </w:r>
                <w:r>
                  <w:rPr>
                    <w:noProof/>
                  </w:rPr>
                  <w:tab/>
                </w:r>
                <w:r w:rsidRPr="00CF7BDE">
                  <w:rPr>
                    <w:rStyle w:val="Hyperlink"/>
                    <w:noProof/>
                  </w:rPr>
                  <w:t>Customer Last Name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_Toc427164477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34AC" w:rsidRDefault="001E34AC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427164478" w:history="1">
                <w:r w:rsidRPr="00CF7BDE">
                  <w:rPr>
                    <w:rStyle w:val="Hyperlink"/>
                    <w:noProof/>
                  </w:rPr>
                  <w:t>2.8</w:t>
                </w:r>
                <w:r>
                  <w:rPr>
                    <w:noProof/>
                  </w:rPr>
                  <w:tab/>
                </w:r>
                <w:r w:rsidRPr="00CF7BDE">
                  <w:rPr>
                    <w:rStyle w:val="Hyperlink"/>
                    <w:noProof/>
                  </w:rPr>
                  <w:t>Customer ID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_Toc427164478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34AC" w:rsidRDefault="001E34AC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427164479" w:history="1">
                <w:r w:rsidRPr="00CF7BDE">
                  <w:rPr>
                    <w:rStyle w:val="Hyperlink"/>
                    <w:noProof/>
                  </w:rPr>
                  <w:t>2.9</w:t>
                </w:r>
                <w:r>
                  <w:rPr>
                    <w:noProof/>
                  </w:rPr>
                  <w:tab/>
                </w:r>
                <w:r w:rsidRPr="00CF7BDE">
                  <w:rPr>
                    <w:rStyle w:val="Hyperlink"/>
                    <w:noProof/>
                  </w:rPr>
                  <w:t>Name on Card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_Toc427164479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34AC" w:rsidRDefault="001E34AC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427164480" w:history="1">
                <w:r w:rsidRPr="00CF7BDE">
                  <w:rPr>
                    <w:rStyle w:val="Hyperlink"/>
                    <w:noProof/>
                  </w:rPr>
                  <w:t>2.10</w:t>
                </w:r>
                <w:r>
                  <w:rPr>
                    <w:noProof/>
                  </w:rPr>
                  <w:tab/>
                </w:r>
                <w:r w:rsidRPr="00CF7BDE">
                  <w:rPr>
                    <w:rStyle w:val="Hyperlink"/>
                    <w:noProof/>
                  </w:rPr>
                  <w:t>Title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_Toc427164480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34AC" w:rsidRDefault="001E34AC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427164481" w:history="1">
                <w:r w:rsidRPr="00CF7BDE">
                  <w:rPr>
                    <w:rStyle w:val="Hyperlink"/>
                    <w:noProof/>
                  </w:rPr>
                  <w:t>2.11</w:t>
                </w:r>
                <w:r>
                  <w:rPr>
                    <w:noProof/>
                  </w:rPr>
                  <w:tab/>
                </w:r>
                <w:r w:rsidRPr="00CF7BDE">
                  <w:rPr>
                    <w:rStyle w:val="Hyperlink"/>
                    <w:noProof/>
                  </w:rPr>
                  <w:t>ID / Passport Number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_Toc427164481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34AC" w:rsidRDefault="001E34AC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427164482" w:history="1">
                <w:r w:rsidRPr="00CF7BDE">
                  <w:rPr>
                    <w:rStyle w:val="Hyperlink"/>
                    <w:noProof/>
                  </w:rPr>
                  <w:t>2.12</w:t>
                </w:r>
                <w:r>
                  <w:rPr>
                    <w:noProof/>
                  </w:rPr>
                  <w:tab/>
                </w:r>
                <w:r w:rsidRPr="00CF7BDE">
                  <w:rPr>
                    <w:rStyle w:val="Hyperlink"/>
                    <w:noProof/>
                  </w:rPr>
                  <w:t>Resident / Nationality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_Toc427164482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34AC" w:rsidRDefault="001E34AC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427164483" w:history="1">
                <w:r w:rsidRPr="00CF7BDE">
                  <w:rPr>
                    <w:rStyle w:val="Hyperlink"/>
                    <w:noProof/>
                  </w:rPr>
                  <w:t>2.13</w:t>
                </w:r>
                <w:r>
                  <w:rPr>
                    <w:noProof/>
                  </w:rPr>
                  <w:tab/>
                </w:r>
                <w:r w:rsidRPr="00CF7BDE">
                  <w:rPr>
                    <w:rStyle w:val="Hyperlink"/>
                    <w:noProof/>
                  </w:rPr>
                  <w:t>Customer Type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_Toc427164483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34AC" w:rsidRDefault="001E34AC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427164484" w:history="1">
                <w:r w:rsidRPr="00CF7BDE">
                  <w:rPr>
                    <w:rStyle w:val="Hyperlink"/>
                    <w:noProof/>
                  </w:rPr>
                  <w:t>2.14</w:t>
                </w:r>
                <w:r>
                  <w:rPr>
                    <w:noProof/>
                  </w:rPr>
                  <w:tab/>
                </w:r>
                <w:r w:rsidRPr="00CF7BDE">
                  <w:rPr>
                    <w:rStyle w:val="Hyperlink"/>
                    <w:noProof/>
                  </w:rPr>
                  <w:t>Reason for Issue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_Toc427164484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34AC" w:rsidRDefault="001E34AC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427164485" w:history="1">
                <w:r w:rsidRPr="00CF7BDE">
                  <w:rPr>
                    <w:rStyle w:val="Hyperlink"/>
                    <w:noProof/>
                  </w:rPr>
                  <w:t>2.15</w:t>
                </w:r>
                <w:r>
                  <w:rPr>
                    <w:noProof/>
                  </w:rPr>
                  <w:tab/>
                </w:r>
                <w:r w:rsidRPr="00CF7BDE">
                  <w:rPr>
                    <w:rStyle w:val="Hyperlink"/>
                    <w:noProof/>
                  </w:rPr>
                  <w:t>Account Number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_Toc427164485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34AC" w:rsidRDefault="001E34AC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427164486" w:history="1">
                <w:r w:rsidRPr="00CF7BDE">
                  <w:rPr>
                    <w:rStyle w:val="Hyperlink"/>
                    <w:noProof/>
                  </w:rPr>
                  <w:t>2.16</w:t>
                </w:r>
                <w:r>
                  <w:rPr>
                    <w:noProof/>
                  </w:rPr>
                  <w:tab/>
                </w:r>
                <w:r w:rsidRPr="00CF7BDE">
                  <w:rPr>
                    <w:rStyle w:val="Hyperlink"/>
                    <w:noProof/>
                  </w:rPr>
                  <w:t>Account Type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_Toc427164486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34AC" w:rsidRDefault="001E34AC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427164487" w:history="1">
                <w:r w:rsidRPr="00CF7BDE">
                  <w:rPr>
                    <w:rStyle w:val="Hyperlink"/>
                    <w:noProof/>
                  </w:rPr>
                  <w:t>2.17</w:t>
                </w:r>
                <w:r>
                  <w:rPr>
                    <w:noProof/>
                  </w:rPr>
                  <w:tab/>
                </w:r>
                <w:r w:rsidRPr="00CF7BDE">
                  <w:rPr>
                    <w:rStyle w:val="Hyperlink"/>
                    <w:noProof/>
                  </w:rPr>
                  <w:t>Account Currency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_Toc427164487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34AC" w:rsidRDefault="001E34AC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427164488" w:history="1">
                <w:r w:rsidRPr="00CF7BDE">
                  <w:rPr>
                    <w:rStyle w:val="Hyperlink"/>
                    <w:noProof/>
                  </w:rPr>
                  <w:t>2.18</w:t>
                </w:r>
                <w:r>
                  <w:rPr>
                    <w:noProof/>
                  </w:rPr>
                  <w:tab/>
                </w:r>
                <w:r w:rsidRPr="00CF7BDE">
                  <w:rPr>
                    <w:rStyle w:val="Hyperlink"/>
                    <w:noProof/>
                  </w:rPr>
                  <w:t>Priority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_Toc427164488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34AC" w:rsidRDefault="001E34AC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427164489" w:history="1">
                <w:r w:rsidRPr="00CF7BDE">
                  <w:rPr>
                    <w:rStyle w:val="Hyperlink"/>
                    <w:noProof/>
                  </w:rPr>
                  <w:t>2.19</w:t>
                </w:r>
                <w:r>
                  <w:rPr>
                    <w:noProof/>
                  </w:rPr>
                  <w:tab/>
                </w:r>
                <w:r w:rsidRPr="00CF7BDE">
                  <w:rPr>
                    <w:rStyle w:val="Hyperlink"/>
                    <w:noProof/>
                  </w:rPr>
                  <w:t>Order Date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_Toc427164489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34AC" w:rsidRDefault="001E34AC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noProof/>
                </w:rPr>
              </w:pPr>
              <w:hyperlink w:anchor="_Toc427164490" w:history="1">
                <w:r w:rsidRPr="00CF7BDE">
                  <w:rPr>
                    <w:rStyle w:val="Hyperlink"/>
                    <w:noProof/>
                  </w:rPr>
                  <w:t>3</w:t>
                </w:r>
                <w:r>
                  <w:rPr>
                    <w:noProof/>
                  </w:rPr>
                  <w:tab/>
                </w:r>
                <w:r w:rsidRPr="00CF7BDE">
                  <w:rPr>
                    <w:rStyle w:val="Hyperlink"/>
                    <w:noProof/>
                  </w:rPr>
                  <w:t>Processing Logic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_Toc427164490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34AC" w:rsidRDefault="001E34AC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427164491" w:history="1">
                <w:r w:rsidRPr="00CF7BDE">
                  <w:rPr>
                    <w:rStyle w:val="Hyperlink"/>
                    <w:noProof/>
                  </w:rPr>
                  <w:t>3.1</w:t>
                </w:r>
                <w:r>
                  <w:rPr>
                    <w:noProof/>
                  </w:rPr>
                  <w:tab/>
                </w:r>
                <w:r w:rsidRPr="00CF7BDE">
                  <w:rPr>
                    <w:rStyle w:val="Hyperlink"/>
                    <w:noProof/>
                  </w:rPr>
                  <w:t>Card Request Configuration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_Toc427164491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34AC" w:rsidRDefault="001E34AC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427164492" w:history="1">
                <w:r w:rsidRPr="00CF7BDE">
                  <w:rPr>
                    <w:rStyle w:val="Hyperlink"/>
                    <w:noProof/>
                  </w:rPr>
                  <w:t>3.2</w:t>
                </w:r>
                <w:r>
                  <w:rPr>
                    <w:noProof/>
                  </w:rPr>
                  <w:tab/>
                </w:r>
                <w:r w:rsidRPr="00CF7BDE">
                  <w:rPr>
                    <w:rStyle w:val="Hyperlink"/>
                    <w:noProof/>
                  </w:rPr>
                  <w:t>File Upload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_Toc427164492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34AC" w:rsidRDefault="001E34AC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427164493" w:history="1">
                <w:r w:rsidRPr="00CF7BDE">
                  <w:rPr>
                    <w:rStyle w:val="Hyperlink"/>
                    <w:noProof/>
                  </w:rPr>
                  <w:t>3.3</w:t>
                </w:r>
                <w:r>
                  <w:rPr>
                    <w:noProof/>
                  </w:rPr>
                  <w:tab/>
                </w:r>
                <w:r w:rsidRPr="00CF7BDE">
                  <w:rPr>
                    <w:rStyle w:val="Hyperlink"/>
                    <w:noProof/>
                  </w:rPr>
                  <w:t>Create Load Batch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_Toc427164493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34AC" w:rsidRDefault="001E34AC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427164494" w:history="1">
                <w:r w:rsidRPr="00CF7BDE">
                  <w:rPr>
                    <w:rStyle w:val="Hyperlink"/>
                    <w:noProof/>
                  </w:rPr>
                  <w:t>3.4</w:t>
                </w:r>
                <w:r>
                  <w:rPr>
                    <w:noProof/>
                  </w:rPr>
                  <w:tab/>
                </w:r>
                <w:r w:rsidRPr="00CF7BDE">
                  <w:rPr>
                    <w:rStyle w:val="Hyperlink"/>
                    <w:noProof/>
                  </w:rPr>
                  <w:t>Create Production Batch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_Toc427164494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34AC" w:rsidRDefault="001E34AC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noProof/>
                </w:rPr>
              </w:pPr>
              <w:hyperlink w:anchor="_Toc427164495" w:history="1">
                <w:r w:rsidRPr="00CF7BDE">
                  <w:rPr>
                    <w:rStyle w:val="Hyperlink"/>
                    <w:noProof/>
                  </w:rPr>
                  <w:t>4</w:t>
                </w:r>
                <w:r>
                  <w:rPr>
                    <w:noProof/>
                  </w:rPr>
                  <w:tab/>
                </w:r>
                <w:r w:rsidRPr="00CF7BDE">
                  <w:rPr>
                    <w:rStyle w:val="Hyperlink"/>
                    <w:noProof/>
                  </w:rPr>
                  <w:t>Database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_Toc427164495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34AC" w:rsidRDefault="001E34AC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427164496" w:history="1">
                <w:r w:rsidRPr="00CF7BDE">
                  <w:rPr>
                    <w:rStyle w:val="Hyperlink"/>
                    <w:noProof/>
                  </w:rPr>
                  <w:t>4.1</w:t>
                </w:r>
                <w:r>
                  <w:rPr>
                    <w:noProof/>
                  </w:rPr>
                  <w:tab/>
                </w:r>
                <w:r w:rsidRPr="00CF7BDE">
                  <w:rPr>
                    <w:rStyle w:val="Hyperlink"/>
                    <w:noProof/>
                  </w:rPr>
                  <w:t>Tables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_Toc427164496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34AC" w:rsidRDefault="001E34AC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427164497" w:history="1">
                <w:r w:rsidRPr="00CF7BDE">
                  <w:rPr>
                    <w:rStyle w:val="Hyperlink"/>
                    <w:noProof/>
                  </w:rPr>
                  <w:t>4.2</w:t>
                </w:r>
                <w:r>
                  <w:rPr>
                    <w:noProof/>
                  </w:rPr>
                  <w:tab/>
                </w:r>
                <w:r w:rsidRPr="00CF7BDE">
                  <w:rPr>
                    <w:rStyle w:val="Hyperlink"/>
                    <w:noProof/>
                  </w:rPr>
                  <w:t>Stored Procedures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_Toc427164497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34AC" w:rsidRDefault="001E34AC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noProof/>
                </w:rPr>
              </w:pPr>
              <w:hyperlink w:anchor="_Toc427164498" w:history="1">
                <w:r w:rsidRPr="00CF7BDE">
                  <w:rPr>
                    <w:rStyle w:val="Hyperlink"/>
                    <w:noProof/>
                  </w:rPr>
                  <w:t>5</w:t>
                </w:r>
                <w:r>
                  <w:rPr>
                    <w:noProof/>
                  </w:rPr>
                  <w:tab/>
                </w:r>
                <w:r w:rsidRPr="00CF7BDE">
                  <w:rPr>
                    <w:rStyle w:val="Hyperlink"/>
                    <w:noProof/>
                  </w:rPr>
                  <w:t>Screens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_Toc427164498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34AC" w:rsidRDefault="001E34AC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noProof/>
                </w:rPr>
              </w:pPr>
              <w:hyperlink w:anchor="_Toc427164499" w:history="1">
                <w:r w:rsidRPr="00CF7BDE">
                  <w:rPr>
                    <w:rStyle w:val="Hyperlink"/>
                    <w:noProof/>
                  </w:rPr>
                  <w:t>5.1</w:t>
                </w:r>
                <w:r>
                  <w:rPr>
                    <w:noProof/>
                  </w:rPr>
                  <w:tab/>
                </w:r>
                <w:r w:rsidRPr="00CF7BDE">
                  <w:rPr>
                    <w:rStyle w:val="Hyperlink"/>
                    <w:noProof/>
                  </w:rPr>
                  <w:t>Issuer Admin Screen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_Toc427164499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90AE5" w:rsidRDefault="001E34AC" w:rsidP="001E34AC">
              <w:pPr>
                <w:pStyle w:val="TOC2"/>
                <w:tabs>
                  <w:tab w:val="left" w:pos="880"/>
                  <w:tab w:val="right" w:leader="dot" w:pos="9016"/>
                </w:tabs>
              </w:pPr>
              <w:hyperlink w:anchor="_Toc427164500" w:history="1">
                <w:r w:rsidRPr="00CF7BDE">
                  <w:rPr>
                    <w:rStyle w:val="Hyperlink"/>
                    <w:noProof/>
                  </w:rPr>
                  <w:t>5.2</w:t>
                </w:r>
                <w:r>
                  <w:rPr>
                    <w:noProof/>
                  </w:rPr>
                  <w:tab/>
                </w:r>
                <w:r w:rsidRPr="00CF7BDE">
                  <w:rPr>
                    <w:rStyle w:val="Hyperlink"/>
                    <w:noProof/>
                  </w:rPr>
                  <w:t>Dist Batch List Screen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_Toc427164500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  <w:r w:rsidR="00E74D38">
                <w:fldChar w:fldCharType="end"/>
              </w:r>
            </w:p>
          </w:sdtContent>
        </w:sdt>
        <w:p w:rsidR="00B90AE5" w:rsidRDefault="00B85322">
          <w:pPr>
            <w:sectPr w:rsidR="00B90AE5" w:rsidSect="0044322E">
              <w:headerReference w:type="default" r:id="rId14"/>
              <w:headerReference w:type="first" r:id="rId15"/>
              <w:footerReference w:type="first" r:id="rId16"/>
              <w:pgSz w:w="11906" w:h="16838"/>
              <w:pgMar w:top="1440" w:right="1440" w:bottom="1440" w:left="1440" w:header="708" w:footer="708" w:gutter="0"/>
              <w:cols w:space="708"/>
              <w:docGrid w:linePitch="360"/>
            </w:sectPr>
          </w:pPr>
        </w:p>
      </w:sdtContent>
    </w:sdt>
    <w:p w:rsidR="00CB21B9" w:rsidRDefault="000B358C" w:rsidP="00A66224">
      <w:pPr>
        <w:pStyle w:val="Heading1"/>
      </w:pPr>
      <w:bookmarkStart w:id="0" w:name="_Toc427164469"/>
      <w:r>
        <w:lastRenderedPageBreak/>
        <w:t>In</w:t>
      </w:r>
      <w:r w:rsidR="005C0D3F">
        <w:t>troduction</w:t>
      </w:r>
      <w:bookmarkEnd w:id="0"/>
    </w:p>
    <w:p w:rsidR="00B868F1" w:rsidRDefault="00F1625F" w:rsidP="00B868F1">
      <w:r>
        <w:t>This is a technical specification for the implementation of bulk card requests via file</w:t>
      </w:r>
      <w:r w:rsidR="00A14D7A">
        <w:t xml:space="preserve"> uploads</w:t>
      </w:r>
      <w:r w:rsidR="00B868F1">
        <w:t>.</w:t>
      </w:r>
    </w:p>
    <w:p w:rsidR="00173D1D" w:rsidRPr="00E65C20" w:rsidRDefault="00E65C20" w:rsidP="00B868F1">
      <w:pPr>
        <w:pStyle w:val="Heading1"/>
      </w:pPr>
      <w:bookmarkStart w:id="1" w:name="_Toc427164470"/>
      <w:r>
        <w:t>Requ</w:t>
      </w:r>
      <w:r w:rsidR="00541F75">
        <w:t>i</w:t>
      </w:r>
      <w:r>
        <w:t>rements</w:t>
      </w:r>
      <w:bookmarkEnd w:id="1"/>
    </w:p>
    <w:p w:rsidR="00173D1D" w:rsidRPr="00173D1D" w:rsidRDefault="00173D1D" w:rsidP="00173D1D">
      <w:r>
        <w:t>Cards will be uploaded per request and the following validations will be done on the provided information and field lengths</w:t>
      </w:r>
      <w:r w:rsidR="00EE0F52">
        <w:t>.</w:t>
      </w:r>
    </w:p>
    <w:p w:rsidR="00173D1D" w:rsidRDefault="00173D1D" w:rsidP="00FD7D53">
      <w:pPr>
        <w:pStyle w:val="Heading2"/>
      </w:pPr>
      <w:bookmarkStart w:id="2" w:name="_Toc427164471"/>
      <w:r>
        <w:t>Issuer Code</w:t>
      </w:r>
      <w:bookmarkEnd w:id="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73D1D" w:rsidTr="009E0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3D1D" w:rsidRDefault="00173D1D" w:rsidP="00FD7D53">
            <w:r>
              <w:t>Description</w:t>
            </w:r>
          </w:p>
        </w:tc>
        <w:tc>
          <w:tcPr>
            <w:tcW w:w="7461" w:type="dxa"/>
          </w:tcPr>
          <w:p w:rsidR="00173D1D" w:rsidRDefault="005D68F7" w:rsidP="00FD7D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Issuer code for the file to be uploaded</w:t>
            </w:r>
          </w:p>
        </w:tc>
      </w:tr>
      <w:tr w:rsidR="00173D1D" w:rsidTr="009E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73D1D" w:rsidRDefault="00663F16" w:rsidP="00FD7D53">
            <w:r>
              <w:t>Example</w:t>
            </w:r>
          </w:p>
        </w:tc>
        <w:tc>
          <w:tcPr>
            <w:tcW w:w="7461" w:type="dxa"/>
          </w:tcPr>
          <w:p w:rsidR="00173D1D" w:rsidRDefault="005D68F7" w:rsidP="00FD7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68F7">
              <w:t>Bank99</w:t>
            </w:r>
          </w:p>
        </w:tc>
      </w:tr>
      <w:tr w:rsidR="00663F16" w:rsidTr="009E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63F16" w:rsidRDefault="00663F16" w:rsidP="00FD7D53">
            <w:r>
              <w:t>Notes</w:t>
            </w:r>
          </w:p>
        </w:tc>
        <w:tc>
          <w:tcPr>
            <w:tcW w:w="7461" w:type="dxa"/>
          </w:tcPr>
          <w:p w:rsidR="00663F16" w:rsidRDefault="00663F16" w:rsidP="00FD7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3F16" w:rsidTr="009E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63F16" w:rsidRDefault="00663F16" w:rsidP="00FD7D53">
            <w:r>
              <w:t>References</w:t>
            </w:r>
          </w:p>
        </w:tc>
        <w:tc>
          <w:tcPr>
            <w:tcW w:w="7461" w:type="dxa"/>
          </w:tcPr>
          <w:p w:rsidR="00663F16" w:rsidRDefault="00663F16" w:rsidP="00FD7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3F16" w:rsidTr="009E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63F16" w:rsidRDefault="00663F16" w:rsidP="00FD7D53">
            <w:r>
              <w:t>Related Rules</w:t>
            </w:r>
          </w:p>
        </w:tc>
        <w:tc>
          <w:tcPr>
            <w:tcW w:w="7461" w:type="dxa"/>
          </w:tcPr>
          <w:p w:rsidR="00663F16" w:rsidRDefault="005D68F7" w:rsidP="005D68F7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Issuer is configured</w:t>
            </w:r>
            <w:r w:rsidR="00B02C44">
              <w:t xml:space="preserve"> in Indigo</w:t>
            </w:r>
          </w:p>
          <w:p w:rsidR="005D68F7" w:rsidRDefault="00B02C44" w:rsidP="005D68F7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issuer has bulk card request uploads enabled</w:t>
            </w:r>
          </w:p>
        </w:tc>
      </w:tr>
      <w:tr w:rsidR="00663F16" w:rsidTr="009E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63F16" w:rsidRDefault="00663F16" w:rsidP="00FD7D53">
            <w:r>
              <w:t>Assumptions</w:t>
            </w:r>
          </w:p>
        </w:tc>
        <w:tc>
          <w:tcPr>
            <w:tcW w:w="7461" w:type="dxa"/>
          </w:tcPr>
          <w:p w:rsidR="00663F16" w:rsidRDefault="00663F16" w:rsidP="00FD7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63F16" w:rsidRDefault="00663F16" w:rsidP="00663F16">
      <w:pPr>
        <w:pStyle w:val="Heading2"/>
      </w:pPr>
      <w:bookmarkStart w:id="3" w:name="_Toc427164472"/>
      <w:r>
        <w:t>Product Code</w:t>
      </w:r>
      <w:bookmarkEnd w:id="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63F16" w:rsidTr="009E0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63F16" w:rsidRDefault="00663F16" w:rsidP="00543C12">
            <w:r>
              <w:t>Description</w:t>
            </w:r>
          </w:p>
        </w:tc>
        <w:tc>
          <w:tcPr>
            <w:tcW w:w="7461" w:type="dxa"/>
          </w:tcPr>
          <w:p w:rsidR="00663F16" w:rsidRDefault="00B02C44" w:rsidP="00543C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Code of the card requests</w:t>
            </w:r>
          </w:p>
        </w:tc>
      </w:tr>
      <w:tr w:rsidR="00663F16" w:rsidTr="009E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63F16" w:rsidRDefault="00663F16" w:rsidP="00543C12">
            <w:r>
              <w:t>Example</w:t>
            </w:r>
          </w:p>
        </w:tc>
        <w:tc>
          <w:tcPr>
            <w:tcW w:w="7461" w:type="dxa"/>
          </w:tcPr>
          <w:p w:rsidR="00663F16" w:rsidRDefault="003D3F90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GLD01(Gold Card)</w:t>
            </w:r>
          </w:p>
        </w:tc>
      </w:tr>
      <w:tr w:rsidR="00663F16" w:rsidTr="009E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63F16" w:rsidRDefault="00663F16" w:rsidP="00543C12">
            <w:r>
              <w:t>Notes</w:t>
            </w:r>
          </w:p>
        </w:tc>
        <w:tc>
          <w:tcPr>
            <w:tcW w:w="7461" w:type="dxa"/>
          </w:tcPr>
          <w:p w:rsidR="00663F16" w:rsidRDefault="00663F16" w:rsidP="00543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3F16" w:rsidTr="009E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63F16" w:rsidRDefault="00663F16" w:rsidP="00543C12">
            <w:r>
              <w:t>References</w:t>
            </w:r>
          </w:p>
        </w:tc>
        <w:tc>
          <w:tcPr>
            <w:tcW w:w="7461" w:type="dxa"/>
          </w:tcPr>
          <w:p w:rsidR="00663F16" w:rsidRDefault="00663F16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3F16" w:rsidTr="009E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63F16" w:rsidRDefault="00663F16" w:rsidP="00543C12">
            <w:r>
              <w:t>Related Rules</w:t>
            </w:r>
          </w:p>
        </w:tc>
        <w:tc>
          <w:tcPr>
            <w:tcW w:w="7461" w:type="dxa"/>
          </w:tcPr>
          <w:p w:rsidR="00B02C44" w:rsidRDefault="00B02C44" w:rsidP="00B02C44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the product is in the system</w:t>
            </w:r>
          </w:p>
          <w:p w:rsidR="00B02C44" w:rsidRDefault="00B02C44" w:rsidP="00B02C44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the product is enabled</w:t>
            </w:r>
          </w:p>
          <w:p w:rsidR="00B02C44" w:rsidRDefault="00B02C44" w:rsidP="00B02C44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the product is licensed</w:t>
            </w:r>
          </w:p>
          <w:p w:rsidR="00B02C44" w:rsidRDefault="00B02C44" w:rsidP="00B02C44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the product is configured for bulk uploads</w:t>
            </w:r>
          </w:p>
          <w:p w:rsidR="00663F16" w:rsidRDefault="00B02C44" w:rsidP="00B02C44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the product is configured for centralised issuing</w:t>
            </w:r>
          </w:p>
        </w:tc>
      </w:tr>
      <w:tr w:rsidR="00663F16" w:rsidTr="009E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63F16" w:rsidRDefault="00663F16" w:rsidP="00543C12">
            <w:r>
              <w:t>Assumptions</w:t>
            </w:r>
          </w:p>
        </w:tc>
        <w:tc>
          <w:tcPr>
            <w:tcW w:w="7461" w:type="dxa"/>
          </w:tcPr>
          <w:p w:rsidR="00663F16" w:rsidRDefault="00663F16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63F16" w:rsidRDefault="00663F16" w:rsidP="00663F16">
      <w:pPr>
        <w:pStyle w:val="Heading2"/>
      </w:pPr>
      <w:bookmarkStart w:id="4" w:name="_Toc427164473"/>
      <w:r>
        <w:t>Request Reference Number</w:t>
      </w:r>
      <w:bookmarkEnd w:id="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63F16" w:rsidTr="009E0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63F16" w:rsidRDefault="00663F16" w:rsidP="00543C12">
            <w:r>
              <w:t>Description</w:t>
            </w:r>
          </w:p>
        </w:tc>
        <w:tc>
          <w:tcPr>
            <w:tcW w:w="7461" w:type="dxa"/>
          </w:tcPr>
          <w:p w:rsidR="00663F16" w:rsidRDefault="001D6E8E" w:rsidP="00543C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 unique reference number for each card request from the originating system.</w:t>
            </w:r>
          </w:p>
        </w:tc>
      </w:tr>
      <w:tr w:rsidR="00663F16" w:rsidTr="009E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63F16" w:rsidRDefault="00663F16" w:rsidP="00543C12">
            <w:r>
              <w:t>Example</w:t>
            </w:r>
          </w:p>
        </w:tc>
        <w:tc>
          <w:tcPr>
            <w:tcW w:w="7461" w:type="dxa"/>
          </w:tcPr>
          <w:p w:rsidR="00663F16" w:rsidRDefault="00663F16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3F16" w:rsidTr="009E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63F16" w:rsidRDefault="00663F16" w:rsidP="00543C12">
            <w:r>
              <w:t>Notes</w:t>
            </w:r>
          </w:p>
        </w:tc>
        <w:tc>
          <w:tcPr>
            <w:tcW w:w="7461" w:type="dxa"/>
          </w:tcPr>
          <w:p w:rsidR="00663F16" w:rsidRDefault="00663F16" w:rsidP="00543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3F16" w:rsidTr="009E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63F16" w:rsidRDefault="00663F16" w:rsidP="00543C12">
            <w:r>
              <w:t>References</w:t>
            </w:r>
          </w:p>
        </w:tc>
        <w:tc>
          <w:tcPr>
            <w:tcW w:w="7461" w:type="dxa"/>
          </w:tcPr>
          <w:p w:rsidR="00663F16" w:rsidRDefault="00663F16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3F16" w:rsidTr="009E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63F16" w:rsidRDefault="00663F16" w:rsidP="00543C12">
            <w:r>
              <w:t>Related Rules</w:t>
            </w:r>
          </w:p>
        </w:tc>
        <w:tc>
          <w:tcPr>
            <w:tcW w:w="7461" w:type="dxa"/>
          </w:tcPr>
          <w:p w:rsidR="00663F16" w:rsidRDefault="00663F16" w:rsidP="00543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3F16" w:rsidTr="009E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63F16" w:rsidRDefault="00663F16" w:rsidP="00543C12">
            <w:r>
              <w:t>Assumptions</w:t>
            </w:r>
          </w:p>
        </w:tc>
        <w:tc>
          <w:tcPr>
            <w:tcW w:w="7461" w:type="dxa"/>
          </w:tcPr>
          <w:p w:rsidR="00663F16" w:rsidRDefault="00BE534D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where the request originates from has validated the reference number.</w:t>
            </w:r>
          </w:p>
        </w:tc>
      </w:tr>
    </w:tbl>
    <w:p w:rsidR="00663F16" w:rsidRDefault="005B2CBA" w:rsidP="00663F16">
      <w:pPr>
        <w:pStyle w:val="Heading2"/>
      </w:pPr>
      <w:bookmarkStart w:id="5" w:name="_Toc427164474"/>
      <w:r>
        <w:t>Branch Code</w:t>
      </w:r>
      <w:bookmarkEnd w:id="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B2CBA" w:rsidTr="009E0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Description</w:t>
            </w:r>
          </w:p>
        </w:tc>
        <w:tc>
          <w:tcPr>
            <w:tcW w:w="7461" w:type="dxa"/>
          </w:tcPr>
          <w:p w:rsidR="005B2CBA" w:rsidRDefault="00913F92" w:rsidP="00543C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Branch code as configured in Indigo</w:t>
            </w:r>
          </w:p>
        </w:tc>
      </w:tr>
      <w:tr w:rsidR="005B2CBA" w:rsidTr="009E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Example</w:t>
            </w:r>
          </w:p>
        </w:tc>
        <w:tc>
          <w:tcPr>
            <w:tcW w:w="7461" w:type="dxa"/>
          </w:tcPr>
          <w:p w:rsidR="005B2CBA" w:rsidRDefault="00913F92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3F92">
              <w:t>TES002</w:t>
            </w:r>
          </w:p>
        </w:tc>
      </w:tr>
      <w:tr w:rsidR="005B2CBA" w:rsidTr="009E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Notes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9E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References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2CBA" w:rsidTr="009E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Related Rules</w:t>
            </w:r>
          </w:p>
        </w:tc>
        <w:tc>
          <w:tcPr>
            <w:tcW w:w="7461" w:type="dxa"/>
          </w:tcPr>
          <w:p w:rsidR="00213A88" w:rsidRDefault="00213A88" w:rsidP="00213A88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the branch is in the system</w:t>
            </w:r>
          </w:p>
          <w:p w:rsidR="00213A88" w:rsidRDefault="00213A88" w:rsidP="00213A88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the branch is active?</w:t>
            </w:r>
          </w:p>
          <w:p w:rsidR="005B2CBA" w:rsidRDefault="00213A88" w:rsidP="00543C12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the branch is configured for this issuer</w:t>
            </w:r>
          </w:p>
        </w:tc>
      </w:tr>
      <w:tr w:rsidR="005B2CBA" w:rsidTr="009E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lastRenderedPageBreak/>
              <w:t>Assumptions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B2CBA" w:rsidRDefault="005B2CBA" w:rsidP="005B2CBA">
      <w:pPr>
        <w:pStyle w:val="Heading2"/>
      </w:pPr>
      <w:bookmarkStart w:id="6" w:name="_Toc427164475"/>
      <w:r>
        <w:t>Customer First Name</w:t>
      </w:r>
      <w:bookmarkEnd w:id="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B2CBA" w:rsidTr="009E0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Description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9E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Example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2CBA" w:rsidTr="009E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Notes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9E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References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2CBA" w:rsidTr="009E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Related Rules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9E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Assumptions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B2CBA" w:rsidRDefault="005B2CBA" w:rsidP="005B2CBA">
      <w:pPr>
        <w:pStyle w:val="Heading2"/>
      </w:pPr>
      <w:bookmarkStart w:id="7" w:name="_Toc427164476"/>
      <w:r>
        <w:t>Customer Middle Name</w:t>
      </w:r>
      <w:bookmarkEnd w:id="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B2CBA" w:rsidTr="009E0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Description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9E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Example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2CBA" w:rsidTr="009E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Notes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9E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References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2CBA" w:rsidTr="009E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Related Rules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9E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Assumptions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B2CBA" w:rsidRDefault="005B2CBA" w:rsidP="005B2CBA">
      <w:pPr>
        <w:pStyle w:val="Heading2"/>
      </w:pPr>
      <w:bookmarkStart w:id="8" w:name="_Toc427164477"/>
      <w:r>
        <w:t>Customer Last Name</w:t>
      </w:r>
      <w:bookmarkEnd w:id="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B2CBA" w:rsidTr="009E0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Description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9E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Example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2CBA" w:rsidTr="009E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Notes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9E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References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2CBA" w:rsidTr="009E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Related Rules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9E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Assumptions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B2CBA" w:rsidRDefault="005B2CBA" w:rsidP="005B2CBA">
      <w:pPr>
        <w:pStyle w:val="Heading2"/>
      </w:pPr>
      <w:bookmarkStart w:id="9" w:name="_Toc427164478"/>
      <w:r>
        <w:t>Customer ID</w:t>
      </w:r>
      <w:bookmarkEnd w:id="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B2CBA" w:rsidTr="009E0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Description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9E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Example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2CBA" w:rsidTr="009E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Notes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9E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References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2CBA" w:rsidTr="009E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Related Rules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9E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Assumptions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B2CBA" w:rsidRDefault="005B2CBA" w:rsidP="005B2CBA">
      <w:pPr>
        <w:pStyle w:val="Heading2"/>
      </w:pPr>
      <w:bookmarkStart w:id="10" w:name="_Toc427164479"/>
      <w:r>
        <w:t>Name on Card</w:t>
      </w:r>
      <w:bookmarkEnd w:id="1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B2CBA" w:rsidTr="009E0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Description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9E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Example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2CBA" w:rsidTr="009E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Notes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9E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References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2CBA" w:rsidTr="009E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Related Rules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9E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Assumptions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B2CBA" w:rsidRDefault="005B2CBA" w:rsidP="005B2CBA">
      <w:pPr>
        <w:pStyle w:val="Heading2"/>
      </w:pPr>
      <w:bookmarkStart w:id="11" w:name="_Toc427164480"/>
      <w:r>
        <w:t>Title</w:t>
      </w:r>
      <w:bookmarkEnd w:id="1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B2CBA" w:rsidTr="009E0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Description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9E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Example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2CBA" w:rsidTr="009E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Notes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9E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References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2CBA" w:rsidTr="009E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Related Rules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9E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Assumptions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B2CBA" w:rsidRDefault="005B2CBA" w:rsidP="005B2CBA">
      <w:pPr>
        <w:pStyle w:val="Heading2"/>
      </w:pPr>
      <w:bookmarkStart w:id="12" w:name="_Toc427164481"/>
      <w:r>
        <w:lastRenderedPageBreak/>
        <w:t>ID / Passport Number</w:t>
      </w:r>
      <w:bookmarkEnd w:id="1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B2CBA" w:rsidTr="009E0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Description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9E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Example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2CBA" w:rsidTr="009E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Notes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9E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References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2CBA" w:rsidTr="009E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Related Rules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9E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Assumptions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B2CBA" w:rsidRDefault="005B2CBA" w:rsidP="005B2CBA">
      <w:pPr>
        <w:pStyle w:val="Heading2"/>
      </w:pPr>
      <w:bookmarkStart w:id="13" w:name="_Toc427164482"/>
      <w:r>
        <w:t>Resident / Nationality</w:t>
      </w:r>
      <w:bookmarkEnd w:id="1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B2CBA" w:rsidTr="009E0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Description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9E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Example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2CBA" w:rsidTr="009E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Notes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9E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References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2CBA" w:rsidTr="009E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Related Rules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9E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Assumptions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B2CBA" w:rsidRDefault="005B2CBA" w:rsidP="005B2CBA">
      <w:pPr>
        <w:pStyle w:val="Heading2"/>
      </w:pPr>
      <w:bookmarkStart w:id="14" w:name="_Toc427164483"/>
      <w:r>
        <w:t>Customer Type</w:t>
      </w:r>
      <w:bookmarkEnd w:id="1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B2CBA" w:rsidTr="00C13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Description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C13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Example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2CBA" w:rsidTr="00C13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Notes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C13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References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2CBA" w:rsidTr="00C13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Related Rules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C13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Assumptions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B2CBA" w:rsidRDefault="005B2CBA" w:rsidP="005B2CBA">
      <w:pPr>
        <w:pStyle w:val="Heading2"/>
      </w:pPr>
      <w:bookmarkStart w:id="15" w:name="_Toc427164484"/>
      <w:r>
        <w:t xml:space="preserve">Reason </w:t>
      </w:r>
      <w:r w:rsidR="005D68F7">
        <w:t>for</w:t>
      </w:r>
      <w:r>
        <w:t xml:space="preserve"> Issue</w:t>
      </w:r>
      <w:bookmarkEnd w:id="1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B2CBA" w:rsidTr="00C13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Description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C13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Example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2CBA" w:rsidTr="00C13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Notes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C13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References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2CBA" w:rsidTr="00C13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Related Rules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C13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Assumptions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B2CBA" w:rsidRDefault="005B2CBA" w:rsidP="005B2CBA">
      <w:pPr>
        <w:pStyle w:val="Heading2"/>
      </w:pPr>
      <w:bookmarkStart w:id="16" w:name="_Toc427164485"/>
      <w:r>
        <w:t>Account Number</w:t>
      </w:r>
      <w:bookmarkEnd w:id="1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B2CBA" w:rsidTr="00C13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Description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C13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Example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2CBA" w:rsidTr="00C13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Notes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C13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References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2CBA" w:rsidTr="00C13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Related Rules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C13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Assumptions</w:t>
            </w:r>
          </w:p>
        </w:tc>
        <w:tc>
          <w:tcPr>
            <w:tcW w:w="7461" w:type="dxa"/>
          </w:tcPr>
          <w:p w:rsidR="005B2CBA" w:rsidRDefault="005D68F7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CMS validates the account number</w:t>
            </w:r>
          </w:p>
        </w:tc>
      </w:tr>
    </w:tbl>
    <w:p w:rsidR="005B2CBA" w:rsidRDefault="005B2CBA" w:rsidP="005B2CBA"/>
    <w:p w:rsidR="005B2CBA" w:rsidRDefault="005B2CBA" w:rsidP="005B2CBA">
      <w:pPr>
        <w:pStyle w:val="Heading2"/>
      </w:pPr>
      <w:bookmarkStart w:id="17" w:name="_Toc427164486"/>
      <w:r>
        <w:t>Account Type</w:t>
      </w:r>
      <w:bookmarkEnd w:id="1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B2CBA" w:rsidTr="00C13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Description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C13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Example</w:t>
            </w:r>
          </w:p>
        </w:tc>
        <w:tc>
          <w:tcPr>
            <w:tcW w:w="7461" w:type="dxa"/>
          </w:tcPr>
          <w:p w:rsidR="001D4D91" w:rsidRDefault="001D4D91" w:rsidP="001D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Account type of account number. Possible values are:</w:t>
            </w:r>
          </w:p>
          <w:p w:rsidR="001D4D91" w:rsidRDefault="001D4D91" w:rsidP="001D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Current = 0</w:t>
            </w:r>
          </w:p>
          <w:p w:rsidR="001D4D91" w:rsidRDefault="001D4D91" w:rsidP="001D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Savings = 1</w:t>
            </w:r>
          </w:p>
          <w:p w:rsidR="001D4D91" w:rsidRDefault="001D4D91" w:rsidP="001D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Cheque = 2</w:t>
            </w:r>
          </w:p>
          <w:p w:rsidR="001D4D91" w:rsidRDefault="001D4D91" w:rsidP="001D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Credit = 3</w:t>
            </w:r>
          </w:p>
          <w:p w:rsidR="001D4D91" w:rsidRDefault="001D4D91" w:rsidP="001D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Universal = 4</w:t>
            </w:r>
          </w:p>
          <w:p w:rsidR="005B2CBA" w:rsidRDefault="001D4D91" w:rsidP="001D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Investment = 5</w:t>
            </w:r>
          </w:p>
        </w:tc>
      </w:tr>
      <w:tr w:rsidR="005B2CBA" w:rsidTr="00C13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lastRenderedPageBreak/>
              <w:t>Notes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C13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References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2CBA" w:rsidTr="00C13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Related Rules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C13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Assumptions</w:t>
            </w:r>
          </w:p>
        </w:tc>
        <w:tc>
          <w:tcPr>
            <w:tcW w:w="7461" w:type="dxa"/>
          </w:tcPr>
          <w:p w:rsidR="005B2CBA" w:rsidRDefault="005B2CBA" w:rsidP="001D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B2CBA" w:rsidRDefault="005B2CBA" w:rsidP="005B2CBA">
      <w:pPr>
        <w:pStyle w:val="Heading2"/>
      </w:pPr>
      <w:bookmarkStart w:id="18" w:name="_Toc427164487"/>
      <w:r>
        <w:t>Account Currency</w:t>
      </w:r>
      <w:bookmarkEnd w:id="1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B2CBA" w:rsidTr="00C13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Description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C13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Example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2CBA" w:rsidTr="00C13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Notes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C13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References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2CBA" w:rsidTr="00C13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Related Rules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C13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Assumptions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B2CBA" w:rsidRDefault="005B2CBA" w:rsidP="005B2CBA">
      <w:pPr>
        <w:pStyle w:val="Heading2"/>
      </w:pPr>
      <w:bookmarkStart w:id="19" w:name="_Toc427164488"/>
      <w:r>
        <w:t>Priority</w:t>
      </w:r>
      <w:bookmarkEnd w:id="1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B2CBA" w:rsidTr="00C13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Description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C13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Example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2CBA" w:rsidTr="00C13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Notes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C13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References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2CBA" w:rsidTr="00C13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Related Rules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C13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Assumptions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B2CBA" w:rsidRDefault="005B2CBA" w:rsidP="005B2CBA">
      <w:pPr>
        <w:pStyle w:val="Heading2"/>
      </w:pPr>
      <w:bookmarkStart w:id="20" w:name="_Toc427164489"/>
      <w:r>
        <w:t>Order Date</w:t>
      </w:r>
      <w:bookmarkEnd w:id="2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B2CBA" w:rsidTr="00C13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Description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C13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Example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2CBA" w:rsidTr="00C13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Notes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C13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References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2CBA" w:rsidTr="00C13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Related Rules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CBA" w:rsidTr="00C13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B2CBA" w:rsidRDefault="005B2CBA" w:rsidP="00543C12">
            <w:r>
              <w:t>Assumptions</w:t>
            </w:r>
          </w:p>
        </w:tc>
        <w:tc>
          <w:tcPr>
            <w:tcW w:w="7461" w:type="dxa"/>
          </w:tcPr>
          <w:p w:rsidR="005B2CBA" w:rsidRDefault="005B2CBA" w:rsidP="00543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C77A7" w:rsidRDefault="000C77A7">
      <w:pPr>
        <w:rPr>
          <w:rFonts w:ascii="Trebuchet MS" w:eastAsiaTheme="majorEastAsia" w:hAnsi="Trebuchet MS" w:cstheme="majorBidi"/>
          <w:b/>
          <w:bCs/>
          <w:sz w:val="32"/>
          <w:szCs w:val="28"/>
          <w:highlight w:val="lightGray"/>
        </w:rPr>
      </w:pPr>
      <w:r>
        <w:rPr>
          <w:highlight w:val="lightGray"/>
        </w:rPr>
        <w:br w:type="page"/>
      </w:r>
    </w:p>
    <w:p w:rsidR="00A94E06" w:rsidRDefault="00626401" w:rsidP="000C77A7">
      <w:pPr>
        <w:pStyle w:val="Heading1"/>
      </w:pPr>
      <w:bookmarkStart w:id="21" w:name="_Toc427164490"/>
      <w:r>
        <w:lastRenderedPageBreak/>
        <w:t xml:space="preserve">Processing </w:t>
      </w:r>
      <w:r w:rsidR="00EF0623">
        <w:t>Logic</w:t>
      </w:r>
      <w:bookmarkEnd w:id="21"/>
      <w:r w:rsidR="00A94E06">
        <w:t xml:space="preserve"> </w:t>
      </w:r>
    </w:p>
    <w:p w:rsidR="000447AC" w:rsidRDefault="000447AC" w:rsidP="000447AC">
      <w:pPr>
        <w:pStyle w:val="Heading2"/>
      </w:pPr>
      <w:bookmarkStart w:id="22" w:name="_Toc427164491"/>
      <w:r>
        <w:t>Card Request Configuration</w:t>
      </w:r>
      <w:bookmarkEnd w:id="22"/>
    </w:p>
    <w:p w:rsidR="000447AC" w:rsidRDefault="000447AC" w:rsidP="000447AC">
      <w:pPr>
        <w:pStyle w:val="ListParagraph"/>
        <w:numPr>
          <w:ilvl w:val="0"/>
          <w:numId w:val="12"/>
        </w:numPr>
      </w:pPr>
      <w:r>
        <w:t>The administrator will configure the file path for the interface in the interface screen</w:t>
      </w:r>
    </w:p>
    <w:p w:rsidR="000447AC" w:rsidRDefault="000447AC" w:rsidP="000447AC">
      <w:pPr>
        <w:pStyle w:val="ListParagraph"/>
        <w:numPr>
          <w:ilvl w:val="1"/>
          <w:numId w:val="12"/>
        </w:numPr>
      </w:pPr>
      <w:r>
        <w:t xml:space="preserve">Find the file path for the card request file to be uploaded in the database configuration for the particular issuer using the Integration </w:t>
      </w:r>
      <w:proofErr w:type="spellStart"/>
      <w:r>
        <w:t>Guid</w:t>
      </w:r>
      <w:proofErr w:type="spellEnd"/>
      <w:r>
        <w:t>.</w:t>
      </w:r>
    </w:p>
    <w:p w:rsidR="000447AC" w:rsidRDefault="000447AC" w:rsidP="000447AC">
      <w:pPr>
        <w:pStyle w:val="ListParagraph"/>
        <w:numPr>
          <w:ilvl w:val="0"/>
          <w:numId w:val="12"/>
        </w:numPr>
      </w:pPr>
      <w:r>
        <w:t xml:space="preserve">The Issuer Admin will select the interface configured per issuer </w:t>
      </w:r>
    </w:p>
    <w:p w:rsidR="00F842FB" w:rsidRDefault="00F842FB" w:rsidP="00F842FB">
      <w:pPr>
        <w:pStyle w:val="ListParagraph"/>
        <w:numPr>
          <w:ilvl w:val="0"/>
          <w:numId w:val="12"/>
        </w:numPr>
      </w:pPr>
      <w:r>
        <w:t xml:space="preserve">Card Request Processor should </w:t>
      </w:r>
      <w:r w:rsidRPr="00202E12">
        <w:rPr>
          <w:rStyle w:val="NoSpacingChar"/>
        </w:rPr>
        <w:t>check</w:t>
      </w:r>
      <w:r>
        <w:t xml:space="preserve"> the integration for all the file loader </w:t>
      </w:r>
      <w:proofErr w:type="spellStart"/>
      <w:r>
        <w:t>dll’s</w:t>
      </w:r>
      <w:proofErr w:type="spellEnd"/>
      <w:r>
        <w:t>.</w:t>
      </w:r>
    </w:p>
    <w:p w:rsidR="00F842FB" w:rsidRDefault="00F842FB" w:rsidP="00F842FB">
      <w:pPr>
        <w:pStyle w:val="ListParagraph"/>
        <w:numPr>
          <w:ilvl w:val="0"/>
          <w:numId w:val="12"/>
        </w:numPr>
      </w:pPr>
      <w:r>
        <w:t>According to the file loaders setup in the integration the File Processor will loop through all the configured issuers and find the files with the configured file paths.</w:t>
      </w:r>
    </w:p>
    <w:p w:rsidR="00F842FB" w:rsidRDefault="00F842FB" w:rsidP="00F842FB">
      <w:pPr>
        <w:pStyle w:val="ListParagraph"/>
        <w:numPr>
          <w:ilvl w:val="0"/>
          <w:numId w:val="12"/>
        </w:numPr>
      </w:pPr>
      <w:r>
        <w:t>File processing job will run intermittently and process files in defined locations.</w:t>
      </w:r>
    </w:p>
    <w:p w:rsidR="00F842FB" w:rsidRPr="000447AC" w:rsidRDefault="00F842FB" w:rsidP="00F842FB">
      <w:pPr>
        <w:pStyle w:val="ListParagraph"/>
        <w:numPr>
          <w:ilvl w:val="0"/>
          <w:numId w:val="12"/>
        </w:numPr>
      </w:pPr>
      <w:r>
        <w:t>Once the processing job completes uploading the files, it should move the files to a different location for processed files.</w:t>
      </w:r>
      <w:r>
        <w:tab/>
      </w:r>
    </w:p>
    <w:p w:rsidR="00E23FC0" w:rsidRDefault="00202E12" w:rsidP="00E23FC0">
      <w:pPr>
        <w:pStyle w:val="Heading2"/>
      </w:pPr>
      <w:bookmarkStart w:id="23" w:name="_Toc427164492"/>
      <w:r>
        <w:t>File Upload</w:t>
      </w:r>
      <w:bookmarkEnd w:id="2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33EF4" w:rsidTr="001E3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33EF4" w:rsidRDefault="00C33EF4" w:rsidP="001E34AC">
            <w:r>
              <w:t>Description</w:t>
            </w:r>
          </w:p>
        </w:tc>
        <w:tc>
          <w:tcPr>
            <w:tcW w:w="7461" w:type="dxa"/>
          </w:tcPr>
          <w:p w:rsidR="00C33EF4" w:rsidRDefault="00C33EF4" w:rsidP="001E3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Load Delimited File from File System  (As configured in the integration, per issuer)</w:t>
            </w:r>
          </w:p>
        </w:tc>
      </w:tr>
      <w:tr w:rsidR="00C33EF4" w:rsidTr="001E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33EF4" w:rsidRDefault="00C33EF4" w:rsidP="001E34AC">
            <w:r>
              <w:t>Example</w:t>
            </w:r>
          </w:p>
        </w:tc>
        <w:tc>
          <w:tcPr>
            <w:tcW w:w="7461" w:type="dxa"/>
          </w:tcPr>
          <w:p w:rsidR="00C33EF4" w:rsidRDefault="00C33EF4" w:rsidP="00C3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C:\Veneka\Indigo\FileLoader\</w:t>
            </w:r>
            <w:r w:rsidRPr="00A3483F">
              <w:rPr>
                <w:i/>
              </w:rPr>
              <w:t>[issuer]</w:t>
            </w:r>
            <w:r>
              <w:t>_</w:t>
            </w:r>
            <w:r w:rsidRPr="00A3483F">
              <w:rPr>
                <w:i/>
              </w:rPr>
              <w:t>[productcode]</w:t>
            </w:r>
            <w:r>
              <w:t>.txt</w:t>
            </w:r>
          </w:p>
        </w:tc>
      </w:tr>
      <w:tr w:rsidR="00C33EF4" w:rsidTr="001E3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33EF4" w:rsidRDefault="00C33EF4" w:rsidP="001E34AC">
            <w:r>
              <w:t>Notes</w:t>
            </w:r>
          </w:p>
        </w:tc>
        <w:tc>
          <w:tcPr>
            <w:tcW w:w="7461" w:type="dxa"/>
          </w:tcPr>
          <w:p w:rsidR="00C33EF4" w:rsidRDefault="00C33EF4" w:rsidP="001E3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3EF4" w:rsidTr="001E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33EF4" w:rsidRDefault="00C33EF4" w:rsidP="001E34AC">
            <w:r>
              <w:t>References</w:t>
            </w:r>
          </w:p>
        </w:tc>
        <w:tc>
          <w:tcPr>
            <w:tcW w:w="7461" w:type="dxa"/>
          </w:tcPr>
          <w:p w:rsidR="00C33EF4" w:rsidRDefault="00C33EF4" w:rsidP="001E3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3EF4" w:rsidTr="001E3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33EF4" w:rsidRDefault="00C33EF4" w:rsidP="001E34AC">
            <w:r>
              <w:t>Related Rules</w:t>
            </w:r>
          </w:p>
        </w:tc>
        <w:tc>
          <w:tcPr>
            <w:tcW w:w="7461" w:type="dxa"/>
          </w:tcPr>
          <w:p w:rsidR="00C33EF4" w:rsidRDefault="00C33EF4" w:rsidP="006A1854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File Loader Interface must be configured </w:t>
            </w:r>
            <w:r w:rsidR="00A3483F">
              <w:t>per I</w:t>
            </w:r>
            <w:r>
              <w:t>ssuer</w:t>
            </w:r>
          </w:p>
          <w:p w:rsidR="00C33EF4" w:rsidRDefault="00C33EF4" w:rsidP="006A1854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Each file </w:t>
            </w:r>
            <w:r w:rsidR="00A3483F">
              <w:t>should have one</w:t>
            </w:r>
            <w:r>
              <w:t xml:space="preserve"> product.</w:t>
            </w:r>
          </w:p>
          <w:p w:rsidR="00C33EF4" w:rsidRDefault="00C33EF4" w:rsidP="006A1854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and Licensed Issuer</w:t>
            </w:r>
          </w:p>
          <w:p w:rsidR="00C33EF4" w:rsidRDefault="00C33EF4" w:rsidP="006A1854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and Licensed Product</w:t>
            </w:r>
            <w:r w:rsidR="00553BE0">
              <w:t xml:space="preserve"> – Centralised Issuing product</w:t>
            </w:r>
          </w:p>
          <w:p w:rsidR="00C33EF4" w:rsidRDefault="00C33EF4" w:rsidP="006A1854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and Licensed Branches in file</w:t>
            </w:r>
          </w:p>
        </w:tc>
      </w:tr>
      <w:tr w:rsidR="00C33EF4" w:rsidTr="001E3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33EF4" w:rsidRDefault="00C33EF4" w:rsidP="001E34AC">
            <w:r>
              <w:t>Assumptions</w:t>
            </w:r>
          </w:p>
        </w:tc>
        <w:tc>
          <w:tcPr>
            <w:tcW w:w="7461" w:type="dxa"/>
          </w:tcPr>
          <w:p w:rsidR="00C33EF4" w:rsidRDefault="00C33EF4" w:rsidP="001E3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024D8" w:rsidRDefault="005252E1" w:rsidP="003555C0">
      <w:pPr>
        <w:pStyle w:val="Heading2"/>
      </w:pPr>
      <w:bookmarkStart w:id="24" w:name="_Toc427164493"/>
      <w:r>
        <w:t xml:space="preserve">Create </w:t>
      </w:r>
      <w:r w:rsidR="00202E12">
        <w:t xml:space="preserve">Load </w:t>
      </w:r>
      <w:r w:rsidR="008024D8">
        <w:t>Batch</w:t>
      </w:r>
      <w:bookmarkEnd w:id="2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05268" w:rsidTr="00205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05268" w:rsidRDefault="00205268" w:rsidP="00205268">
            <w:r>
              <w:t>Description</w:t>
            </w:r>
          </w:p>
        </w:tc>
        <w:tc>
          <w:tcPr>
            <w:tcW w:w="7461" w:type="dxa"/>
          </w:tcPr>
          <w:p w:rsidR="00205268" w:rsidRPr="00A3483F" w:rsidRDefault="0055254D" w:rsidP="00A34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3483F">
              <w:rPr>
                <w:b w:val="0"/>
              </w:rPr>
              <w:t>Once the card</w:t>
            </w:r>
            <w:r w:rsidR="00E95734" w:rsidRPr="00A3483F">
              <w:rPr>
                <w:b w:val="0"/>
              </w:rPr>
              <w:t xml:space="preserve"> request files have been loaded</w:t>
            </w:r>
            <w:r w:rsidR="00A3483F" w:rsidRPr="00A3483F">
              <w:rPr>
                <w:b w:val="0"/>
              </w:rPr>
              <w:t xml:space="preserve"> into card request objects</w:t>
            </w:r>
            <w:r w:rsidR="00E95734" w:rsidRPr="00A3483F">
              <w:rPr>
                <w:b w:val="0"/>
              </w:rPr>
              <w:t xml:space="preserve"> by the file system,</w:t>
            </w:r>
            <w:r w:rsidRPr="00A3483F">
              <w:rPr>
                <w:b w:val="0"/>
              </w:rPr>
              <w:t xml:space="preserve"> they are </w:t>
            </w:r>
            <w:r w:rsidR="00A3483F" w:rsidRPr="00A3483F">
              <w:rPr>
                <w:b w:val="0"/>
              </w:rPr>
              <w:t>sent for approval</w:t>
            </w:r>
            <w:r w:rsidRPr="00A3483F">
              <w:rPr>
                <w:b w:val="0"/>
              </w:rPr>
              <w:t xml:space="preserve"> </w:t>
            </w:r>
            <w:r w:rsidR="00E95734" w:rsidRPr="00A3483F">
              <w:rPr>
                <w:b w:val="0"/>
              </w:rPr>
              <w:t xml:space="preserve">by the </w:t>
            </w:r>
            <w:r w:rsidRPr="00A3483F">
              <w:rPr>
                <w:b w:val="0"/>
              </w:rPr>
              <w:t>Card Centre Manager</w:t>
            </w:r>
          </w:p>
        </w:tc>
      </w:tr>
      <w:tr w:rsidR="00205268" w:rsidTr="00205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05268" w:rsidRDefault="00205268" w:rsidP="00205268">
            <w:r>
              <w:t>Example</w:t>
            </w:r>
          </w:p>
        </w:tc>
        <w:tc>
          <w:tcPr>
            <w:tcW w:w="7461" w:type="dxa"/>
          </w:tcPr>
          <w:p w:rsidR="00205268" w:rsidRDefault="00205268" w:rsidP="00205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5268" w:rsidTr="00205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05268" w:rsidRDefault="00205268" w:rsidP="00205268">
            <w:r>
              <w:t>Notes</w:t>
            </w:r>
          </w:p>
        </w:tc>
        <w:tc>
          <w:tcPr>
            <w:tcW w:w="7461" w:type="dxa"/>
          </w:tcPr>
          <w:p w:rsidR="00205268" w:rsidRDefault="00205268" w:rsidP="00205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268" w:rsidTr="00205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05268" w:rsidRDefault="00205268" w:rsidP="00205268">
            <w:r>
              <w:t>References</w:t>
            </w:r>
          </w:p>
        </w:tc>
        <w:tc>
          <w:tcPr>
            <w:tcW w:w="7461" w:type="dxa"/>
          </w:tcPr>
          <w:p w:rsidR="00205268" w:rsidRDefault="00205268" w:rsidP="00205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5268" w:rsidTr="00205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05268" w:rsidRDefault="00205268" w:rsidP="00205268">
            <w:r>
              <w:t>Related Rules</w:t>
            </w:r>
          </w:p>
        </w:tc>
        <w:tc>
          <w:tcPr>
            <w:tcW w:w="7461" w:type="dxa"/>
          </w:tcPr>
          <w:p w:rsidR="00205268" w:rsidRDefault="00553BE0" w:rsidP="006A1854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files uploaded must equal the numbers of valid card request objects.</w:t>
            </w:r>
          </w:p>
          <w:p w:rsidR="00553BE0" w:rsidRDefault="00553BE0" w:rsidP="006A1854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Depending on whether the issuer has auto-approve batch enabled, the process will create a production batch and await approval. </w:t>
            </w:r>
          </w:p>
        </w:tc>
      </w:tr>
      <w:tr w:rsidR="00205268" w:rsidTr="00205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05268" w:rsidRDefault="00205268" w:rsidP="00205268">
            <w:r>
              <w:t>Assumptions</w:t>
            </w:r>
          </w:p>
        </w:tc>
        <w:tc>
          <w:tcPr>
            <w:tcW w:w="7461" w:type="dxa"/>
          </w:tcPr>
          <w:p w:rsidR="00205268" w:rsidRDefault="0055254D" w:rsidP="00205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approval of </w:t>
            </w:r>
            <w:r w:rsidR="005752AA">
              <w:t>a load batch will always go to p</w:t>
            </w:r>
            <w:r>
              <w:t>roduction batch.</w:t>
            </w:r>
          </w:p>
        </w:tc>
      </w:tr>
    </w:tbl>
    <w:p w:rsidR="00B85322" w:rsidRDefault="00B85322" w:rsidP="00B85322">
      <w:pPr>
        <w:pStyle w:val="Heading2"/>
      </w:pPr>
      <w:bookmarkStart w:id="25" w:name="_Toc427164494"/>
      <w:r>
        <w:t>Create Production Batch</w:t>
      </w:r>
      <w:bookmarkEnd w:id="2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5322" w:rsidTr="00B85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85322" w:rsidRDefault="00B85322" w:rsidP="00B85322">
            <w:r>
              <w:t>Description</w:t>
            </w:r>
          </w:p>
        </w:tc>
        <w:tc>
          <w:tcPr>
            <w:tcW w:w="7461" w:type="dxa"/>
          </w:tcPr>
          <w:p w:rsidR="00B85322" w:rsidRDefault="000447AC" w:rsidP="00B853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Creates</w:t>
            </w:r>
            <w:r w:rsidR="00553BE0">
              <w:t xml:space="preserve"> a card request batch for production of centralised issuing cards.</w:t>
            </w:r>
          </w:p>
        </w:tc>
      </w:tr>
      <w:tr w:rsidR="00B85322" w:rsidTr="00B85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85322" w:rsidRDefault="00B85322" w:rsidP="00B85322">
            <w:r>
              <w:t>Example</w:t>
            </w:r>
          </w:p>
        </w:tc>
        <w:tc>
          <w:tcPr>
            <w:tcW w:w="7461" w:type="dxa"/>
          </w:tcPr>
          <w:p w:rsidR="00B85322" w:rsidRDefault="00B85322" w:rsidP="00B85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322" w:rsidTr="00B85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85322" w:rsidRDefault="00B85322" w:rsidP="00B85322">
            <w:r>
              <w:t>Notes</w:t>
            </w:r>
          </w:p>
        </w:tc>
        <w:tc>
          <w:tcPr>
            <w:tcW w:w="7461" w:type="dxa"/>
          </w:tcPr>
          <w:p w:rsidR="00B85322" w:rsidRDefault="00B85322" w:rsidP="00B85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5322" w:rsidTr="00B85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85322" w:rsidRDefault="00B85322" w:rsidP="00B85322">
            <w:r>
              <w:t>References</w:t>
            </w:r>
          </w:p>
        </w:tc>
        <w:tc>
          <w:tcPr>
            <w:tcW w:w="7461" w:type="dxa"/>
          </w:tcPr>
          <w:p w:rsidR="00B85322" w:rsidRDefault="00B85322" w:rsidP="00B85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322" w:rsidTr="00B85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85322" w:rsidRDefault="00B85322" w:rsidP="00B85322">
            <w:r>
              <w:t>Related Rules</w:t>
            </w:r>
          </w:p>
        </w:tc>
        <w:tc>
          <w:tcPr>
            <w:tcW w:w="7461" w:type="dxa"/>
          </w:tcPr>
          <w:p w:rsidR="00B85322" w:rsidRDefault="00CA06EF" w:rsidP="00B85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when Load Batch has been approved. It will create a batch with status “</w:t>
            </w:r>
            <w:proofErr w:type="spellStart"/>
            <w:r>
              <w:t>Approve_For_Production</w:t>
            </w:r>
            <w:proofErr w:type="spellEnd"/>
            <w:r>
              <w:t>”</w:t>
            </w:r>
          </w:p>
        </w:tc>
      </w:tr>
      <w:tr w:rsidR="00B85322" w:rsidTr="00B85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85322" w:rsidRDefault="00B85322" w:rsidP="00B85322">
            <w:r>
              <w:t>Assumptions</w:t>
            </w:r>
          </w:p>
        </w:tc>
        <w:tc>
          <w:tcPr>
            <w:tcW w:w="7461" w:type="dxa"/>
          </w:tcPr>
          <w:p w:rsidR="00B85322" w:rsidRDefault="00CA06EF" w:rsidP="00CA0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batch created includes all the branches contained in File Upload file.</w:t>
            </w:r>
          </w:p>
        </w:tc>
      </w:tr>
    </w:tbl>
    <w:p w:rsidR="000447AC" w:rsidRDefault="00202E12" w:rsidP="000762D1">
      <w:pPr>
        <w:pStyle w:val="Heading1"/>
      </w:pPr>
      <w:bookmarkStart w:id="26" w:name="_Toc427164495"/>
      <w:r>
        <w:lastRenderedPageBreak/>
        <w:t>Database</w:t>
      </w:r>
      <w:bookmarkEnd w:id="26"/>
    </w:p>
    <w:p w:rsidR="00CC676D" w:rsidRDefault="007C278A" w:rsidP="00CC676D">
      <w:pPr>
        <w:pStyle w:val="Heading2"/>
      </w:pPr>
      <w:bookmarkStart w:id="27" w:name="_Toc427164496"/>
      <w:r>
        <w:t>Tables</w:t>
      </w:r>
      <w:bookmarkEnd w:id="27"/>
    </w:p>
    <w:p w:rsidR="000762D1" w:rsidRDefault="00791122" w:rsidP="000762D1">
      <w:pPr>
        <w:pStyle w:val="ListParagraph"/>
        <w:numPr>
          <w:ilvl w:val="0"/>
          <w:numId w:val="18"/>
        </w:numPr>
      </w:pPr>
      <w:r>
        <w:t xml:space="preserve">Created new table </w:t>
      </w:r>
      <w:proofErr w:type="spellStart"/>
      <w:r>
        <w:t>l</w:t>
      </w:r>
      <w:r w:rsidR="000762D1">
        <w:t>oad_</w:t>
      </w:r>
      <w:r>
        <w:t>batch_t</w:t>
      </w:r>
      <w:r w:rsidR="000762D1">
        <w:t>ypes</w:t>
      </w:r>
      <w:proofErr w:type="spellEnd"/>
    </w:p>
    <w:p w:rsidR="000762D1" w:rsidRDefault="000762D1" w:rsidP="000762D1">
      <w:pPr>
        <w:pStyle w:val="ListParagraph"/>
        <w:numPr>
          <w:ilvl w:val="0"/>
          <w:numId w:val="18"/>
        </w:numPr>
      </w:pPr>
      <w:r>
        <w:t>Added a column</w:t>
      </w:r>
      <w:r w:rsidR="00791122">
        <w:t xml:space="preserve"> to </w:t>
      </w:r>
      <w:proofErr w:type="spellStart"/>
      <w:r w:rsidR="00791122">
        <w:t>load_b</w:t>
      </w:r>
      <w:r>
        <w:t>atch</w:t>
      </w:r>
      <w:proofErr w:type="spellEnd"/>
      <w:r>
        <w:t>:</w:t>
      </w:r>
      <w:r w:rsidR="00791122">
        <w:t xml:space="preserve"> </w:t>
      </w:r>
      <w:proofErr w:type="spellStart"/>
      <w:r w:rsidR="00791122">
        <w:t>l</w:t>
      </w:r>
      <w:r>
        <w:t>oad_</w:t>
      </w:r>
      <w:r w:rsidR="00791122">
        <w:t>b</w:t>
      </w:r>
      <w:r>
        <w:t>atch_</w:t>
      </w:r>
      <w:r w:rsidR="00791122">
        <w:t>type_i</w:t>
      </w:r>
      <w:r>
        <w:t>d</w:t>
      </w:r>
      <w:proofErr w:type="spellEnd"/>
      <w:r>
        <w:t xml:space="preserve"> (default value is 1 – </w:t>
      </w:r>
      <w:r w:rsidR="00791122">
        <w:t>normal file load</w:t>
      </w:r>
      <w:r>
        <w:t>)</w:t>
      </w:r>
    </w:p>
    <w:p w:rsidR="000762D1" w:rsidRPr="000762D1" w:rsidRDefault="007077FD" w:rsidP="00791122">
      <w:pPr>
        <w:jc w:val="center"/>
      </w:pPr>
      <w:r>
        <w:object w:dxaOrig="3840" w:dyaOrig="4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25pt;height:210.55pt" o:ole="">
            <v:imagedata r:id="rId17" o:title=""/>
          </v:shape>
          <o:OLEObject Type="Embed" ProgID="Visio.Drawing.15" ShapeID="_x0000_i1025" DrawAspect="Content" ObjectID="_1500906989" r:id="rId18"/>
        </w:object>
      </w:r>
    </w:p>
    <w:p w:rsidR="0006413E" w:rsidRDefault="006702FD" w:rsidP="0006413E">
      <w:pPr>
        <w:pStyle w:val="Heading2"/>
      </w:pPr>
      <w:bookmarkStart w:id="28" w:name="_Toc427164497"/>
      <w:r>
        <w:t>Stored Procedures</w:t>
      </w:r>
      <w:bookmarkEnd w:id="28"/>
    </w:p>
    <w:p w:rsidR="004C4AD4" w:rsidRDefault="004C4AD4" w:rsidP="004C4AD4">
      <w:pPr>
        <w:pStyle w:val="ListParagraph"/>
        <w:numPr>
          <w:ilvl w:val="0"/>
          <w:numId w:val="10"/>
        </w:numPr>
      </w:pPr>
      <w:r>
        <w:t xml:space="preserve">Create </w:t>
      </w:r>
      <w:r w:rsidR="00D25AD3">
        <w:t xml:space="preserve">Load Batch – </w:t>
      </w:r>
      <w:r w:rsidRPr="004C4AD4">
        <w:rPr>
          <w:i/>
        </w:rPr>
        <w:t>[</w:t>
      </w:r>
      <w:proofErr w:type="spellStart"/>
      <w:r w:rsidRPr="004C4AD4">
        <w:rPr>
          <w:i/>
        </w:rPr>
        <w:t>sp_create_load_batch_bulk_card_request</w:t>
      </w:r>
      <w:proofErr w:type="spellEnd"/>
      <w:r w:rsidRPr="004C4AD4">
        <w:rPr>
          <w:i/>
        </w:rPr>
        <w:t>]</w:t>
      </w:r>
    </w:p>
    <w:p w:rsidR="00D25AD3" w:rsidRPr="00D25AD3" w:rsidRDefault="00D25AD3" w:rsidP="004C4AD4">
      <w:pPr>
        <w:pStyle w:val="ListParagraph"/>
        <w:numPr>
          <w:ilvl w:val="1"/>
          <w:numId w:val="10"/>
        </w:numPr>
      </w:pPr>
      <w:r>
        <w:t xml:space="preserve">Insert the file history – </w:t>
      </w:r>
      <w:r w:rsidRPr="00D25AD3">
        <w:rPr>
          <w:i/>
        </w:rPr>
        <w:t>[</w:t>
      </w:r>
      <w:proofErr w:type="spellStart"/>
      <w:r w:rsidRPr="00D25AD3">
        <w:rPr>
          <w:i/>
        </w:rPr>
        <w:t>sp_insert_file_history</w:t>
      </w:r>
      <w:proofErr w:type="spellEnd"/>
      <w:r w:rsidRPr="00D25AD3">
        <w:rPr>
          <w:i/>
        </w:rPr>
        <w:t>]</w:t>
      </w:r>
    </w:p>
    <w:p w:rsidR="00D25AD3" w:rsidRDefault="00D25AD3" w:rsidP="004C4AD4">
      <w:pPr>
        <w:pStyle w:val="ListParagraph"/>
        <w:numPr>
          <w:ilvl w:val="1"/>
          <w:numId w:val="10"/>
        </w:numPr>
      </w:pPr>
      <w:r>
        <w:t xml:space="preserve">Insert the load batch – </w:t>
      </w:r>
      <w:r w:rsidRPr="00D25AD3">
        <w:rPr>
          <w:i/>
        </w:rPr>
        <w:t>[</w:t>
      </w:r>
      <w:proofErr w:type="spellStart"/>
      <w:r w:rsidRPr="00D25AD3">
        <w:rPr>
          <w:i/>
        </w:rPr>
        <w:t>sp_insert_load_batch</w:t>
      </w:r>
      <w:proofErr w:type="spellEnd"/>
      <w:r w:rsidRPr="00D25AD3">
        <w:rPr>
          <w:i/>
        </w:rPr>
        <w:t>]</w:t>
      </w:r>
      <w:r>
        <w:t xml:space="preserve"> </w:t>
      </w:r>
    </w:p>
    <w:p w:rsidR="00CA620F" w:rsidRDefault="00CA620F" w:rsidP="004C4AD4">
      <w:pPr>
        <w:pStyle w:val="ListParagraph"/>
        <w:numPr>
          <w:ilvl w:val="1"/>
          <w:numId w:val="10"/>
        </w:numPr>
      </w:pPr>
      <w:r>
        <w:t xml:space="preserve">Insert the load batch status – </w:t>
      </w:r>
      <w:r w:rsidRPr="00CA620F">
        <w:rPr>
          <w:i/>
        </w:rPr>
        <w:t>[</w:t>
      </w:r>
      <w:proofErr w:type="spellStart"/>
      <w:r w:rsidRPr="00CA620F">
        <w:rPr>
          <w:i/>
        </w:rPr>
        <w:t>sp_insert_load_batch_status</w:t>
      </w:r>
      <w:proofErr w:type="spellEnd"/>
      <w:r w:rsidRPr="00CA620F">
        <w:rPr>
          <w:i/>
        </w:rPr>
        <w:t>]</w:t>
      </w:r>
    </w:p>
    <w:p w:rsidR="0006413E" w:rsidRDefault="00CC676D" w:rsidP="004C4AD4">
      <w:pPr>
        <w:pStyle w:val="ListParagraph"/>
        <w:numPr>
          <w:ilvl w:val="1"/>
          <w:numId w:val="10"/>
        </w:numPr>
      </w:pPr>
      <w:r>
        <w:t>Do an i</w:t>
      </w:r>
      <w:r w:rsidR="0006413E">
        <w:t xml:space="preserve">nsert </w:t>
      </w:r>
      <w:r>
        <w:t xml:space="preserve">per record: Add </w:t>
      </w:r>
      <w:r w:rsidR="0006413E">
        <w:t xml:space="preserve">a card record with an empty card number, the card </w:t>
      </w:r>
      <w:r w:rsidR="00F842FB">
        <w:t xml:space="preserve">reference </w:t>
      </w:r>
      <w:r w:rsidR="0006413E">
        <w:t xml:space="preserve">number will be generated later in the process. </w:t>
      </w:r>
      <w:r>
        <w:t>–</w:t>
      </w:r>
      <w:r w:rsidR="002B30D4">
        <w:t xml:space="preserve"> insert</w:t>
      </w:r>
      <w:r>
        <w:t xml:space="preserve"> </w:t>
      </w:r>
      <w:r w:rsidRPr="00CC676D">
        <w:rPr>
          <w:i/>
        </w:rPr>
        <w:t>[cards]</w:t>
      </w:r>
      <w:r w:rsidR="00CA620F">
        <w:tab/>
      </w:r>
    </w:p>
    <w:p w:rsidR="0006413E" w:rsidRDefault="0006413E" w:rsidP="009F151A">
      <w:pPr>
        <w:pStyle w:val="ListParagraph"/>
        <w:numPr>
          <w:ilvl w:val="1"/>
          <w:numId w:val="10"/>
        </w:numPr>
      </w:pPr>
      <w:r>
        <w:t>Generate card reference and update card with reference number</w:t>
      </w:r>
      <w:r w:rsidR="00C80A44">
        <w:t xml:space="preserve"> – update </w:t>
      </w:r>
      <w:r w:rsidR="00C80A44" w:rsidRPr="00C80A44">
        <w:rPr>
          <w:i/>
        </w:rPr>
        <w:t>[cards]</w:t>
      </w:r>
    </w:p>
    <w:p w:rsidR="0006413E" w:rsidRPr="00BB105B" w:rsidRDefault="0006413E" w:rsidP="004C4AD4">
      <w:pPr>
        <w:pStyle w:val="ListParagraph"/>
        <w:numPr>
          <w:ilvl w:val="1"/>
          <w:numId w:val="10"/>
        </w:numPr>
      </w:pPr>
      <w:r>
        <w:t>Save customer details to Customer Account</w:t>
      </w:r>
      <w:r w:rsidR="00F842FB">
        <w:t xml:space="preserve"> and wait for the batch to be approved for production</w:t>
      </w:r>
      <w:r w:rsidR="009F151A">
        <w:t xml:space="preserve"> – </w:t>
      </w:r>
      <w:r w:rsidR="009F151A" w:rsidRPr="009F151A">
        <w:rPr>
          <w:i/>
        </w:rPr>
        <w:t>[</w:t>
      </w:r>
      <w:proofErr w:type="spellStart"/>
      <w:r w:rsidR="009F151A" w:rsidRPr="009F151A">
        <w:rPr>
          <w:i/>
        </w:rPr>
        <w:t>customer_account</w:t>
      </w:r>
      <w:proofErr w:type="spellEnd"/>
      <w:r w:rsidR="009F151A" w:rsidRPr="009F151A">
        <w:rPr>
          <w:i/>
        </w:rPr>
        <w:t>]</w:t>
      </w:r>
    </w:p>
    <w:p w:rsidR="00BB105B" w:rsidRDefault="00BB105B" w:rsidP="004C4AD4">
      <w:pPr>
        <w:pStyle w:val="ListParagraph"/>
        <w:numPr>
          <w:ilvl w:val="1"/>
          <w:numId w:val="10"/>
        </w:numPr>
      </w:pPr>
      <w:r>
        <w:t xml:space="preserve">Insert the records into load batch – </w:t>
      </w:r>
      <w:r w:rsidRPr="00BB105B">
        <w:rPr>
          <w:i/>
        </w:rPr>
        <w:t>[</w:t>
      </w:r>
      <w:proofErr w:type="spellStart"/>
      <w:r w:rsidRPr="00BB105B">
        <w:rPr>
          <w:i/>
        </w:rPr>
        <w:t>load_batch_cards</w:t>
      </w:r>
      <w:proofErr w:type="spellEnd"/>
      <w:r w:rsidRPr="00BB105B">
        <w:rPr>
          <w:i/>
        </w:rPr>
        <w:t>]</w:t>
      </w:r>
    </w:p>
    <w:p w:rsidR="004C4AD4" w:rsidRPr="004C4AD4" w:rsidRDefault="004C4AD4" w:rsidP="004C4AD4">
      <w:pPr>
        <w:pStyle w:val="ListParagraph"/>
        <w:numPr>
          <w:ilvl w:val="0"/>
          <w:numId w:val="10"/>
        </w:numPr>
        <w:rPr>
          <w:rFonts w:ascii="Consolas" w:hAnsi="Consolas" w:cs="Consolas"/>
          <w:sz w:val="19"/>
          <w:szCs w:val="19"/>
        </w:rPr>
      </w:pPr>
      <w:r>
        <w:t>Approve Batch</w:t>
      </w:r>
      <w:r w:rsidR="00D25AD3">
        <w:t xml:space="preserve"> – </w:t>
      </w:r>
      <w:r w:rsidRPr="004C4AD4">
        <w:rPr>
          <w:i/>
        </w:rPr>
        <w:t>[</w:t>
      </w:r>
      <w:proofErr w:type="spellStart"/>
      <w:r w:rsidRPr="004C4AD4">
        <w:rPr>
          <w:i/>
        </w:rPr>
        <w:t>sp_load_batch_approve</w:t>
      </w:r>
      <w:proofErr w:type="spellEnd"/>
      <w:r w:rsidRPr="004C4AD4">
        <w:rPr>
          <w:i/>
        </w:rPr>
        <w:t>]</w:t>
      </w:r>
    </w:p>
    <w:p w:rsidR="00F842FB" w:rsidRDefault="00F842FB" w:rsidP="00F842FB">
      <w:pPr>
        <w:pStyle w:val="ListParagraph"/>
        <w:numPr>
          <w:ilvl w:val="1"/>
          <w:numId w:val="10"/>
        </w:numPr>
      </w:pPr>
      <w:r>
        <w:t xml:space="preserve">Verify the load batch type is </w:t>
      </w:r>
      <w:r w:rsidR="004C4AD4">
        <w:t xml:space="preserve">“card request file” </w:t>
      </w:r>
      <w:r w:rsidR="00D25AD3">
        <w:t xml:space="preserve">–  </w:t>
      </w:r>
      <w:r w:rsidR="004C4AD4" w:rsidRPr="004C4AD4">
        <w:rPr>
          <w:i/>
        </w:rPr>
        <w:t>[</w:t>
      </w:r>
      <w:proofErr w:type="spellStart"/>
      <w:r w:rsidR="004C4AD4" w:rsidRPr="004C4AD4">
        <w:rPr>
          <w:i/>
        </w:rPr>
        <w:t>load_batch_type</w:t>
      </w:r>
      <w:proofErr w:type="spellEnd"/>
      <w:r w:rsidR="004C4AD4" w:rsidRPr="004C4AD4">
        <w:rPr>
          <w:i/>
        </w:rPr>
        <w:t>]</w:t>
      </w:r>
    </w:p>
    <w:p w:rsidR="00F842FB" w:rsidRDefault="00F842FB" w:rsidP="00F842FB">
      <w:pPr>
        <w:pStyle w:val="ListParagraph"/>
        <w:numPr>
          <w:ilvl w:val="1"/>
          <w:numId w:val="10"/>
        </w:numPr>
      </w:pPr>
      <w:r>
        <w:t>Create the production ba</w:t>
      </w:r>
      <w:r w:rsidR="004C4AD4">
        <w:t xml:space="preserve">tch </w:t>
      </w:r>
      <w:r w:rsidR="00D25AD3">
        <w:t xml:space="preserve">– </w:t>
      </w:r>
      <w:r w:rsidRPr="004C4AD4">
        <w:rPr>
          <w:i/>
        </w:rPr>
        <w:t>[</w:t>
      </w:r>
      <w:proofErr w:type="spellStart"/>
      <w:r w:rsidRPr="004C4AD4">
        <w:rPr>
          <w:i/>
        </w:rPr>
        <w:t>dist_batch</w:t>
      </w:r>
      <w:proofErr w:type="spellEnd"/>
      <w:r w:rsidRPr="004C4AD4">
        <w:rPr>
          <w:i/>
        </w:rPr>
        <w:t>]</w:t>
      </w:r>
    </w:p>
    <w:p w:rsidR="00F842FB" w:rsidRDefault="00F842FB" w:rsidP="00F842FB">
      <w:pPr>
        <w:pStyle w:val="ListParagraph"/>
        <w:numPr>
          <w:ilvl w:val="1"/>
          <w:numId w:val="10"/>
        </w:numPr>
      </w:pPr>
      <w:r>
        <w:t>Add cards to production batch</w:t>
      </w:r>
      <w:r w:rsidR="004C4AD4">
        <w:t xml:space="preserve"> </w:t>
      </w:r>
      <w:r w:rsidR="00D25AD3">
        <w:t xml:space="preserve">– </w:t>
      </w:r>
      <w:r w:rsidRPr="004C4AD4">
        <w:rPr>
          <w:i/>
        </w:rPr>
        <w:t>[</w:t>
      </w:r>
      <w:proofErr w:type="spellStart"/>
      <w:r w:rsidRPr="004C4AD4">
        <w:rPr>
          <w:i/>
        </w:rPr>
        <w:t>dist_batch_cards</w:t>
      </w:r>
      <w:proofErr w:type="spellEnd"/>
      <w:r w:rsidRPr="004C4AD4">
        <w:rPr>
          <w:i/>
        </w:rPr>
        <w:t>]</w:t>
      </w:r>
    </w:p>
    <w:p w:rsidR="00F842FB" w:rsidRDefault="00F842FB" w:rsidP="00F842FB">
      <w:pPr>
        <w:pStyle w:val="ListParagraph"/>
        <w:numPr>
          <w:ilvl w:val="1"/>
          <w:numId w:val="10"/>
        </w:numPr>
      </w:pPr>
      <w:r>
        <w:t>Get the number of cards inserted and add production batch status</w:t>
      </w:r>
      <w:r w:rsidR="004C4AD4">
        <w:t xml:space="preserve"> </w:t>
      </w:r>
      <w:r w:rsidR="00D25AD3">
        <w:t xml:space="preserve">– </w:t>
      </w:r>
      <w:r w:rsidRPr="004C4AD4">
        <w:rPr>
          <w:i/>
        </w:rPr>
        <w:t>[</w:t>
      </w:r>
      <w:proofErr w:type="spellStart"/>
      <w:r w:rsidRPr="004C4AD4">
        <w:rPr>
          <w:i/>
        </w:rPr>
        <w:t>dist_batch_status</w:t>
      </w:r>
      <w:proofErr w:type="spellEnd"/>
      <w:r w:rsidRPr="004C4AD4">
        <w:rPr>
          <w:i/>
        </w:rPr>
        <w:t>]</w:t>
      </w:r>
    </w:p>
    <w:p w:rsidR="00F842FB" w:rsidRDefault="00F842FB" w:rsidP="00F842FB">
      <w:pPr>
        <w:pStyle w:val="ListParagraph"/>
        <w:numPr>
          <w:ilvl w:val="1"/>
          <w:numId w:val="10"/>
        </w:numPr>
      </w:pPr>
      <w:r>
        <w:t>Generate a batch reference number for audit purposes</w:t>
      </w:r>
      <w:r w:rsidR="004C4AD4">
        <w:t xml:space="preserve"> </w:t>
      </w:r>
      <w:r w:rsidR="00D25AD3">
        <w:t xml:space="preserve">– </w:t>
      </w:r>
      <w:r w:rsidR="00030004">
        <w:t>C</w:t>
      </w:r>
      <w:r w:rsidR="004C4AD4">
        <w:t>oncatenate</w:t>
      </w:r>
      <w:r w:rsidRPr="004C4AD4">
        <w:rPr>
          <w:i/>
        </w:rPr>
        <w:t xml:space="preserve"> </w:t>
      </w:r>
      <w:r w:rsidR="00DC3067" w:rsidRPr="004C4AD4">
        <w:rPr>
          <w:i/>
        </w:rPr>
        <w:t>[</w:t>
      </w:r>
      <w:proofErr w:type="spellStart"/>
      <w:r w:rsidR="00DC3067" w:rsidRPr="004C4AD4">
        <w:rPr>
          <w:i/>
        </w:rPr>
        <w:t>issuer_code</w:t>
      </w:r>
      <w:proofErr w:type="spellEnd"/>
      <w:r w:rsidR="00DC3067" w:rsidRPr="004C4AD4">
        <w:rPr>
          <w:i/>
        </w:rPr>
        <w:t xml:space="preserve">] </w:t>
      </w:r>
      <w:r w:rsidR="004C4AD4">
        <w:rPr>
          <w:i/>
        </w:rPr>
        <w:t xml:space="preserve">, </w:t>
      </w:r>
      <w:r w:rsidR="00DC3067" w:rsidRPr="004C4AD4">
        <w:rPr>
          <w:i/>
        </w:rPr>
        <w:t>[</w:t>
      </w:r>
      <w:proofErr w:type="spellStart"/>
      <w:r w:rsidR="004C4AD4">
        <w:rPr>
          <w:i/>
        </w:rPr>
        <w:t>product_id</w:t>
      </w:r>
      <w:proofErr w:type="spellEnd"/>
      <w:r w:rsidR="004C4AD4">
        <w:rPr>
          <w:i/>
        </w:rPr>
        <w:t xml:space="preserve">], </w:t>
      </w:r>
      <w:r w:rsidR="00DC3067" w:rsidRPr="004C4AD4">
        <w:rPr>
          <w:i/>
        </w:rPr>
        <w:t>[</w:t>
      </w:r>
      <w:proofErr w:type="spellStart"/>
      <w:r w:rsidR="00DC3067" w:rsidRPr="004C4AD4">
        <w:rPr>
          <w:i/>
        </w:rPr>
        <w:t>current_</w:t>
      </w:r>
      <w:r w:rsidRPr="004C4AD4">
        <w:rPr>
          <w:i/>
        </w:rPr>
        <w:t>date</w:t>
      </w:r>
      <w:proofErr w:type="spellEnd"/>
      <w:r w:rsidR="00DC3067" w:rsidRPr="004C4AD4">
        <w:rPr>
          <w:i/>
        </w:rPr>
        <w:t>]</w:t>
      </w:r>
      <w:r w:rsidR="004C4AD4">
        <w:rPr>
          <w:i/>
        </w:rPr>
        <w:t xml:space="preserve"> </w:t>
      </w:r>
      <w:r w:rsidR="004C4AD4">
        <w:t xml:space="preserve">and </w:t>
      </w:r>
      <w:r w:rsidR="00DC3067" w:rsidRPr="004C4AD4">
        <w:rPr>
          <w:i/>
        </w:rPr>
        <w:t>[</w:t>
      </w:r>
      <w:proofErr w:type="spellStart"/>
      <w:r w:rsidRPr="004C4AD4">
        <w:rPr>
          <w:i/>
        </w:rPr>
        <w:t>dist_batch_id</w:t>
      </w:r>
      <w:proofErr w:type="spellEnd"/>
      <w:r w:rsidR="00DC3067" w:rsidRPr="004C4AD4">
        <w:rPr>
          <w:i/>
        </w:rPr>
        <w:t>]</w:t>
      </w:r>
    </w:p>
    <w:p w:rsidR="00F842FB" w:rsidRDefault="00F842FB" w:rsidP="00F842FB">
      <w:pPr>
        <w:pStyle w:val="ListParagraph"/>
        <w:numPr>
          <w:ilvl w:val="1"/>
          <w:numId w:val="10"/>
        </w:numPr>
      </w:pPr>
      <w:r>
        <w:t>Update the branch card statu</w:t>
      </w:r>
      <w:r w:rsidR="004C4AD4">
        <w:t xml:space="preserve">s for the cards added </w:t>
      </w:r>
      <w:r w:rsidR="00D25AD3">
        <w:t xml:space="preserve">– </w:t>
      </w:r>
      <w:r w:rsidRPr="004C4AD4">
        <w:rPr>
          <w:i/>
        </w:rPr>
        <w:t>[</w:t>
      </w:r>
      <w:proofErr w:type="spellStart"/>
      <w:r w:rsidRPr="004C4AD4">
        <w:rPr>
          <w:i/>
        </w:rPr>
        <w:t>branch_card_status</w:t>
      </w:r>
      <w:proofErr w:type="spellEnd"/>
      <w:r w:rsidRPr="004C4AD4">
        <w:rPr>
          <w:i/>
        </w:rPr>
        <w:t>]</w:t>
      </w:r>
    </w:p>
    <w:p w:rsidR="00DC3067" w:rsidRDefault="00DC3067" w:rsidP="00F842FB">
      <w:pPr>
        <w:pStyle w:val="ListParagraph"/>
        <w:numPr>
          <w:ilvl w:val="1"/>
          <w:numId w:val="10"/>
        </w:numPr>
      </w:pPr>
      <w:r>
        <w:t>Check if aut</w:t>
      </w:r>
      <w:r w:rsidR="00C50067">
        <w:t>o</w:t>
      </w:r>
      <w:r>
        <w:t>-approve is enabled, if so add a</w:t>
      </w:r>
      <w:r w:rsidR="00DA3B4D">
        <w:t>n approved</w:t>
      </w:r>
      <w:r>
        <w:t xml:space="preserve"> status</w:t>
      </w:r>
      <w:r w:rsidR="00DA3B4D">
        <w:t xml:space="preserve"> </w:t>
      </w:r>
      <w:r w:rsidR="00D25AD3">
        <w:t xml:space="preserve">– </w:t>
      </w:r>
      <w:r w:rsidRPr="004C4AD4">
        <w:rPr>
          <w:i/>
        </w:rPr>
        <w:t>[</w:t>
      </w:r>
      <w:proofErr w:type="spellStart"/>
      <w:r w:rsidRPr="004C4AD4">
        <w:rPr>
          <w:i/>
        </w:rPr>
        <w:t>dist_batch_status</w:t>
      </w:r>
      <w:proofErr w:type="spellEnd"/>
      <w:r w:rsidRPr="004C4AD4">
        <w:rPr>
          <w:i/>
        </w:rPr>
        <w:t>]</w:t>
      </w:r>
    </w:p>
    <w:p w:rsidR="004C4AD4" w:rsidRPr="00563BF0" w:rsidRDefault="004C4AD4" w:rsidP="00F842FB">
      <w:pPr>
        <w:pStyle w:val="ListParagraph"/>
        <w:numPr>
          <w:ilvl w:val="1"/>
          <w:numId w:val="10"/>
        </w:numPr>
      </w:pPr>
      <w:r>
        <w:t>Update the load batch status to Approved</w:t>
      </w:r>
      <w:r w:rsidR="00DA3B4D">
        <w:t xml:space="preserve"> </w:t>
      </w:r>
      <w:r w:rsidR="00D25AD3">
        <w:t xml:space="preserve">– </w:t>
      </w:r>
      <w:r w:rsidR="00DA3B4D" w:rsidRPr="00DA3B4D">
        <w:rPr>
          <w:i/>
        </w:rPr>
        <w:t>[</w:t>
      </w:r>
      <w:proofErr w:type="spellStart"/>
      <w:r w:rsidR="00DA3B4D" w:rsidRPr="00DA3B4D">
        <w:rPr>
          <w:i/>
        </w:rPr>
        <w:t>load_batch_status</w:t>
      </w:r>
      <w:proofErr w:type="spellEnd"/>
      <w:r w:rsidR="00DA3B4D" w:rsidRPr="00DA3B4D">
        <w:rPr>
          <w:i/>
        </w:rPr>
        <w:t>]</w:t>
      </w:r>
    </w:p>
    <w:p w:rsidR="00791122" w:rsidRPr="006442CC" w:rsidRDefault="00563BF0" w:rsidP="006442CC">
      <w:pPr>
        <w:pStyle w:val="ListParagraph"/>
        <w:numPr>
          <w:ilvl w:val="1"/>
          <w:numId w:val="10"/>
        </w:numPr>
      </w:pPr>
      <w:r>
        <w:t xml:space="preserve">Log the auditing information. </w:t>
      </w:r>
      <w:r w:rsidR="00D25AD3">
        <w:t xml:space="preserve">– </w:t>
      </w:r>
      <w:r w:rsidRPr="00563BF0">
        <w:rPr>
          <w:i/>
        </w:rPr>
        <w:t>[</w:t>
      </w:r>
      <w:proofErr w:type="spellStart"/>
      <w:r w:rsidRPr="00563BF0">
        <w:rPr>
          <w:i/>
        </w:rPr>
        <w:t>sp_insert_audit</w:t>
      </w:r>
      <w:proofErr w:type="spellEnd"/>
      <w:r w:rsidRPr="00563BF0">
        <w:rPr>
          <w:i/>
        </w:rPr>
        <w:t>]</w:t>
      </w:r>
    </w:p>
    <w:p w:rsidR="00FF60B9" w:rsidRDefault="00EF0623" w:rsidP="00FF60B9">
      <w:pPr>
        <w:pStyle w:val="Heading1"/>
      </w:pPr>
      <w:bookmarkStart w:id="29" w:name="_Toc427164498"/>
      <w:r>
        <w:lastRenderedPageBreak/>
        <w:t>Screens</w:t>
      </w:r>
      <w:bookmarkEnd w:id="29"/>
    </w:p>
    <w:p w:rsidR="00A96C6E" w:rsidRDefault="00FF60B9" w:rsidP="00A96C6E">
      <w:pPr>
        <w:pStyle w:val="Heading2"/>
      </w:pPr>
      <w:bookmarkStart w:id="30" w:name="_Toc427164499"/>
      <w:r>
        <w:t>Issuer Admin Screen</w:t>
      </w:r>
      <w:bookmarkEnd w:id="30"/>
    </w:p>
    <w:p w:rsidR="00712EBE" w:rsidRDefault="004C0513" w:rsidP="00C77CA1">
      <w:pPr>
        <w:pStyle w:val="ListParagraph"/>
        <w:numPr>
          <w:ilvl w:val="0"/>
          <w:numId w:val="22"/>
        </w:numPr>
      </w:pPr>
      <w:r>
        <w:t xml:space="preserve">Changed the distribution batch auto – approve option to be available </w:t>
      </w:r>
      <w:r w:rsidR="00712EBE">
        <w:t>for centralised issuing.</w:t>
      </w:r>
      <w:r w:rsidR="00712EBE">
        <w:rPr>
          <w:noProof/>
        </w:rPr>
        <w:drawing>
          <wp:anchor distT="0" distB="0" distL="114300" distR="114300" simplePos="0" relativeHeight="251658240" behindDoc="0" locked="0" layoutInCell="1" allowOverlap="1" wp14:anchorId="5F54B82A" wp14:editId="502A193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3708400"/>
            <wp:effectExtent l="152400" t="152400" r="364490" b="36830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C0513" w:rsidRDefault="00501C76" w:rsidP="004C0513">
      <w:pPr>
        <w:pStyle w:val="Heading2"/>
      </w:pPr>
      <w:bookmarkStart w:id="31" w:name="_Toc427164500"/>
      <w:proofErr w:type="spellStart"/>
      <w:r>
        <w:t>Dist</w:t>
      </w:r>
      <w:proofErr w:type="spellEnd"/>
      <w:r>
        <w:t xml:space="preserve"> Batch List Screen</w:t>
      </w:r>
      <w:bookmarkEnd w:id="31"/>
    </w:p>
    <w:p w:rsidR="004C0513" w:rsidRDefault="007077FD" w:rsidP="007077FD">
      <w:pPr>
        <w:pStyle w:val="ListParagraph"/>
        <w:numPr>
          <w:ilvl w:val="0"/>
          <w:numId w:val="2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01E99B" wp14:editId="176BC25E">
            <wp:simplePos x="0" y="0"/>
            <wp:positionH relativeFrom="column">
              <wp:posOffset>155275</wp:posOffset>
            </wp:positionH>
            <wp:positionV relativeFrom="paragraph">
              <wp:posOffset>156809</wp:posOffset>
            </wp:positionV>
            <wp:extent cx="5731510" cy="2035175"/>
            <wp:effectExtent l="152400" t="152400" r="364490" b="3651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C0513">
        <w:t>Removed a column for Branch Name</w:t>
      </w:r>
    </w:p>
    <w:p w:rsidR="00712EBE" w:rsidRPr="004C0513" w:rsidRDefault="004C0513" w:rsidP="004C0513">
      <w:pPr>
        <w:pStyle w:val="ListParagraph"/>
        <w:numPr>
          <w:ilvl w:val="0"/>
          <w:numId w:val="21"/>
        </w:numPr>
      </w:pPr>
      <w:r>
        <w:t>Added a column for Issuer Name and Product Name.</w:t>
      </w:r>
      <w:bookmarkStart w:id="32" w:name="_GoBack"/>
      <w:bookmarkEnd w:id="32"/>
    </w:p>
    <w:sectPr w:rsidR="00712EBE" w:rsidRPr="004C0513" w:rsidSect="0044322E">
      <w:head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0C3" w:rsidRDefault="009970C3" w:rsidP="00B90AE5">
      <w:pPr>
        <w:spacing w:after="0" w:line="240" w:lineRule="auto"/>
      </w:pPr>
      <w:r>
        <w:separator/>
      </w:r>
    </w:p>
  </w:endnote>
  <w:endnote w:type="continuationSeparator" w:id="0">
    <w:p w:rsidR="009970C3" w:rsidRDefault="009970C3" w:rsidP="00B9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4AC" w:rsidRDefault="001E34AC" w:rsidP="003E1D59">
    <w:pPr>
      <w:pStyle w:val="Footer"/>
      <w:tabs>
        <w:tab w:val="clear" w:pos="9026"/>
        <w:tab w:val="right" w:pos="9923"/>
      </w:tabs>
      <w:ind w:right="-897"/>
      <w:jc w:val="right"/>
    </w:pPr>
    <w:r>
      <w:rPr>
        <w:noProof/>
      </w:rPr>
      <w:drawing>
        <wp:inline distT="0" distB="0" distL="0" distR="0" wp14:anchorId="3C92CC19" wp14:editId="66ACA51C">
          <wp:extent cx="3733805" cy="1333500"/>
          <wp:effectExtent l="0" t="0" r="0" b="0"/>
          <wp:docPr id="1" name="Picture 1" descr="C:\Users\Tafadzwa\AppData\Local\Microsoft\Windows\Temporary Internet Files\Content.Word\logo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afadzwa\AppData\Local\Microsoft\Windows\Temporary Internet Files\Content.Word\logo-0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59534" cy="13426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6450"/>
      <w:docPartObj>
        <w:docPartGallery w:val="Page Numbers (Bottom of Page)"/>
        <w:docPartUnique/>
      </w:docPartObj>
    </w:sdtPr>
    <w:sdtContent>
      <w:sdt>
        <w:sdtPr>
          <w:id w:val="1766451"/>
          <w:docPartObj>
            <w:docPartGallery w:val="Page Numbers (Top of Page)"/>
            <w:docPartUnique/>
          </w:docPartObj>
        </w:sdtPr>
        <w:sdtContent>
          <w:p w:rsidR="001E34AC" w:rsidRDefault="001E34AC" w:rsidP="0044322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17467">
              <w:rPr>
                <w:b/>
                <w:noProof/>
              </w:rPr>
              <w:t>12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17467">
              <w:rPr>
                <w:b/>
                <w:noProof/>
              </w:rPr>
              <w:t>12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E34AC" w:rsidRPr="0044322E" w:rsidRDefault="001E34AC" w:rsidP="004432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4AC" w:rsidRDefault="001E34A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4AC" w:rsidRDefault="001E34AC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3867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1E34AC" w:rsidRDefault="001E34A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E34AC" w:rsidRDefault="001E34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0C3" w:rsidRDefault="009970C3" w:rsidP="00B90AE5">
      <w:pPr>
        <w:spacing w:after="0" w:line="240" w:lineRule="auto"/>
      </w:pPr>
      <w:r>
        <w:separator/>
      </w:r>
    </w:p>
  </w:footnote>
  <w:footnote w:type="continuationSeparator" w:id="0">
    <w:p w:rsidR="009970C3" w:rsidRDefault="009970C3" w:rsidP="00B90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4AC" w:rsidRPr="00451A5A" w:rsidRDefault="001E34AC" w:rsidP="003E1D59">
    <w:pPr>
      <w:pStyle w:val="Header"/>
      <w:jc w:val="center"/>
      <w:rPr>
        <w:i/>
      </w:rPr>
    </w:pPr>
    <w:r w:rsidRPr="00451A5A">
      <w:rPr>
        <w:i/>
      </w:rPr>
      <w:t>Confidentiality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4AC" w:rsidRDefault="001E34AC">
    <w:pPr>
      <w:pStyle w:val="Header"/>
    </w:pPr>
    <w:r>
      <w:t>Document Version Control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4AC" w:rsidRPr="00451A5A" w:rsidRDefault="001E34AC">
    <w:pPr>
      <w:pStyle w:val="Header"/>
      <w:rPr>
        <w:i/>
      </w:rPr>
    </w:pPr>
    <w:r w:rsidRPr="00451A5A">
      <w:rPr>
        <w:i/>
      </w:rPr>
      <w:t>Document Version Control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4AC" w:rsidRPr="00451A5A" w:rsidRDefault="001E34AC" w:rsidP="0044322E">
    <w:pPr>
      <w:pStyle w:val="Header"/>
      <w:rPr>
        <w:i/>
      </w:rPr>
    </w:pPr>
    <w:r w:rsidRPr="00451A5A">
      <w:rPr>
        <w:i/>
      </w:rPr>
      <w:t>Contents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4AC" w:rsidRDefault="001E34AC">
    <w:pPr>
      <w:pStyle w:val="Header"/>
    </w:pPr>
    <w:r>
      <w:t>Contents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4AC" w:rsidRPr="00451A5A" w:rsidRDefault="001E34AC" w:rsidP="0044322E">
    <w:pPr>
      <w:pStyle w:val="Header"/>
      <w:rPr>
        <w:i/>
      </w:rPr>
    </w:pPr>
    <w:r>
      <w:rPr>
        <w:i/>
      </w:rPr>
      <w:t>Bulk Card Request</w:t>
    </w:r>
    <w:r w:rsidRPr="00451A5A">
      <w:rPr>
        <w:i/>
      </w:rPr>
      <w:ptab w:relativeTo="margin" w:alignment="center" w:leader="none"/>
    </w:r>
    <w:r w:rsidRPr="00451A5A">
      <w:rPr>
        <w:i/>
      </w:rPr>
      <w:ptab w:relativeTo="margin" w:alignment="right" w:leader="none"/>
    </w:r>
    <w:r>
      <w:rPr>
        <w:i/>
      </w:rPr>
      <w:t>draft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4AC" w:rsidRDefault="001E34AC">
    <w:pPr>
      <w:pStyle w:val="Header"/>
    </w:pPr>
    <w:sdt>
      <w:sdtPr>
        <w:alias w:val="Title"/>
        <w:tag w:val="Title"/>
        <w:id w:val="565049494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alias w:val="SubTitle"/>
        <w:tag w:val="Subtitle"/>
        <w:id w:val="968859947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alias w:val="Version"/>
        <w:tag w:val="Version"/>
        <w:id w:val="968859952"/>
        <w:temporary/>
        <w:showingPlcHdr/>
      </w:sdtPr>
      <w:sdtContent>
        <w:r>
          <w:t>[Type text]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32F8"/>
    <w:multiLevelType w:val="hybridMultilevel"/>
    <w:tmpl w:val="174C0F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1502C"/>
    <w:multiLevelType w:val="hybridMultilevel"/>
    <w:tmpl w:val="D07476E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B7E95"/>
    <w:multiLevelType w:val="hybridMultilevel"/>
    <w:tmpl w:val="7536FBB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83303"/>
    <w:multiLevelType w:val="hybridMultilevel"/>
    <w:tmpl w:val="5D527BF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F6CEF"/>
    <w:multiLevelType w:val="hybridMultilevel"/>
    <w:tmpl w:val="FE22224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9444B"/>
    <w:multiLevelType w:val="hybridMultilevel"/>
    <w:tmpl w:val="7DFEEB28"/>
    <w:lvl w:ilvl="0" w:tplc="465A3A8C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9282F"/>
    <w:multiLevelType w:val="hybridMultilevel"/>
    <w:tmpl w:val="01C8C980"/>
    <w:lvl w:ilvl="0" w:tplc="ACC44FF0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11585"/>
    <w:multiLevelType w:val="hybridMultilevel"/>
    <w:tmpl w:val="88D4CE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90229"/>
    <w:multiLevelType w:val="hybridMultilevel"/>
    <w:tmpl w:val="15AE02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7126A"/>
    <w:multiLevelType w:val="hybridMultilevel"/>
    <w:tmpl w:val="4D4A6FE0"/>
    <w:lvl w:ilvl="0" w:tplc="74C08630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21C52"/>
    <w:multiLevelType w:val="hybridMultilevel"/>
    <w:tmpl w:val="1EC010F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159D6"/>
    <w:multiLevelType w:val="hybridMultilevel"/>
    <w:tmpl w:val="52D65D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BF4B12"/>
    <w:multiLevelType w:val="hybridMultilevel"/>
    <w:tmpl w:val="A628E18C"/>
    <w:lvl w:ilvl="0" w:tplc="E9A29FFA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56" w:hanging="360"/>
      </w:pPr>
    </w:lvl>
    <w:lvl w:ilvl="2" w:tplc="1C09001B" w:tentative="1">
      <w:start w:val="1"/>
      <w:numFmt w:val="lowerRoman"/>
      <w:lvlText w:val="%3."/>
      <w:lvlJc w:val="right"/>
      <w:pPr>
        <w:ind w:left="2376" w:hanging="180"/>
      </w:pPr>
    </w:lvl>
    <w:lvl w:ilvl="3" w:tplc="1C09000F" w:tentative="1">
      <w:start w:val="1"/>
      <w:numFmt w:val="decimal"/>
      <w:lvlText w:val="%4."/>
      <w:lvlJc w:val="left"/>
      <w:pPr>
        <w:ind w:left="3096" w:hanging="360"/>
      </w:pPr>
    </w:lvl>
    <w:lvl w:ilvl="4" w:tplc="1C090019" w:tentative="1">
      <w:start w:val="1"/>
      <w:numFmt w:val="lowerLetter"/>
      <w:lvlText w:val="%5."/>
      <w:lvlJc w:val="left"/>
      <w:pPr>
        <w:ind w:left="3816" w:hanging="360"/>
      </w:pPr>
    </w:lvl>
    <w:lvl w:ilvl="5" w:tplc="1C09001B" w:tentative="1">
      <w:start w:val="1"/>
      <w:numFmt w:val="lowerRoman"/>
      <w:lvlText w:val="%6."/>
      <w:lvlJc w:val="right"/>
      <w:pPr>
        <w:ind w:left="4536" w:hanging="180"/>
      </w:pPr>
    </w:lvl>
    <w:lvl w:ilvl="6" w:tplc="1C09000F" w:tentative="1">
      <w:start w:val="1"/>
      <w:numFmt w:val="decimal"/>
      <w:lvlText w:val="%7."/>
      <w:lvlJc w:val="left"/>
      <w:pPr>
        <w:ind w:left="5256" w:hanging="360"/>
      </w:pPr>
    </w:lvl>
    <w:lvl w:ilvl="7" w:tplc="1C090019" w:tentative="1">
      <w:start w:val="1"/>
      <w:numFmt w:val="lowerLetter"/>
      <w:lvlText w:val="%8."/>
      <w:lvlJc w:val="left"/>
      <w:pPr>
        <w:ind w:left="5976" w:hanging="360"/>
      </w:pPr>
    </w:lvl>
    <w:lvl w:ilvl="8" w:tplc="1C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4E753010"/>
    <w:multiLevelType w:val="hybridMultilevel"/>
    <w:tmpl w:val="920EA73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126C8A"/>
    <w:multiLevelType w:val="hybridMultilevel"/>
    <w:tmpl w:val="659EDB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862D03"/>
    <w:multiLevelType w:val="multilevel"/>
    <w:tmpl w:val="1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BD33A85"/>
    <w:multiLevelType w:val="hybridMultilevel"/>
    <w:tmpl w:val="2F0433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029D6"/>
    <w:multiLevelType w:val="hybridMultilevel"/>
    <w:tmpl w:val="FC8871D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6"/>
  </w:num>
  <w:num w:numId="4">
    <w:abstractNumId w:val="9"/>
  </w:num>
  <w:num w:numId="5">
    <w:abstractNumId w:val="15"/>
    <w:lvlOverride w:ilvl="0">
      <w:startOverride w:val="2"/>
    </w:lvlOverride>
    <w:lvlOverride w:ilvl="1">
      <w:startOverride w:val="1"/>
    </w:lvlOverride>
  </w:num>
  <w:num w:numId="6">
    <w:abstractNumId w:val="15"/>
    <w:lvlOverride w:ilvl="0">
      <w:startOverride w:val="2"/>
    </w:lvlOverride>
    <w:lvlOverride w:ilvl="1">
      <w:startOverride w:val="1"/>
    </w:lvlOverride>
  </w:num>
  <w:num w:numId="7">
    <w:abstractNumId w:val="15"/>
  </w:num>
  <w:num w:numId="8">
    <w:abstractNumId w:val="15"/>
  </w:num>
  <w:num w:numId="9">
    <w:abstractNumId w:val="2"/>
  </w:num>
  <w:num w:numId="10">
    <w:abstractNumId w:val="1"/>
  </w:num>
  <w:num w:numId="11">
    <w:abstractNumId w:val="4"/>
  </w:num>
  <w:num w:numId="12">
    <w:abstractNumId w:val="17"/>
  </w:num>
  <w:num w:numId="13">
    <w:abstractNumId w:val="11"/>
  </w:num>
  <w:num w:numId="14">
    <w:abstractNumId w:val="0"/>
  </w:num>
  <w:num w:numId="15">
    <w:abstractNumId w:val="8"/>
  </w:num>
  <w:num w:numId="16">
    <w:abstractNumId w:val="13"/>
  </w:num>
  <w:num w:numId="17">
    <w:abstractNumId w:val="10"/>
  </w:num>
  <w:num w:numId="18">
    <w:abstractNumId w:val="12"/>
  </w:num>
  <w:num w:numId="19">
    <w:abstractNumId w:val="7"/>
  </w:num>
  <w:num w:numId="20">
    <w:abstractNumId w:val="14"/>
  </w:num>
  <w:num w:numId="21">
    <w:abstractNumId w:val="3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B5C"/>
    <w:rsid w:val="00007BDC"/>
    <w:rsid w:val="00030004"/>
    <w:rsid w:val="00037491"/>
    <w:rsid w:val="000447AC"/>
    <w:rsid w:val="0006413E"/>
    <w:rsid w:val="00073FA3"/>
    <w:rsid w:val="000762D1"/>
    <w:rsid w:val="000B358C"/>
    <w:rsid w:val="000C77A7"/>
    <w:rsid w:val="000F7D3E"/>
    <w:rsid w:val="00116858"/>
    <w:rsid w:val="00117467"/>
    <w:rsid w:val="00172ED7"/>
    <w:rsid w:val="00173D1D"/>
    <w:rsid w:val="00174F21"/>
    <w:rsid w:val="001C4AD4"/>
    <w:rsid w:val="001D1189"/>
    <w:rsid w:val="001D4D91"/>
    <w:rsid w:val="001D6E8E"/>
    <w:rsid w:val="001E34AC"/>
    <w:rsid w:val="001F52FF"/>
    <w:rsid w:val="00202E12"/>
    <w:rsid w:val="00205268"/>
    <w:rsid w:val="00213A88"/>
    <w:rsid w:val="002467AE"/>
    <w:rsid w:val="00270D31"/>
    <w:rsid w:val="002B30D4"/>
    <w:rsid w:val="002C6E31"/>
    <w:rsid w:val="002E1A6D"/>
    <w:rsid w:val="003275AD"/>
    <w:rsid w:val="003555C0"/>
    <w:rsid w:val="00380F76"/>
    <w:rsid w:val="00385A0A"/>
    <w:rsid w:val="003B7874"/>
    <w:rsid w:val="003C0B7F"/>
    <w:rsid w:val="003D3F90"/>
    <w:rsid w:val="003E1D59"/>
    <w:rsid w:val="0044322E"/>
    <w:rsid w:val="00451A5A"/>
    <w:rsid w:val="004B0CD0"/>
    <w:rsid w:val="004C0513"/>
    <w:rsid w:val="004C4AD4"/>
    <w:rsid w:val="00501A5C"/>
    <w:rsid w:val="00501C76"/>
    <w:rsid w:val="005252E1"/>
    <w:rsid w:val="00541F75"/>
    <w:rsid w:val="00543C12"/>
    <w:rsid w:val="00544B34"/>
    <w:rsid w:val="0055254D"/>
    <w:rsid w:val="00553BE0"/>
    <w:rsid w:val="00563BF0"/>
    <w:rsid w:val="005752AA"/>
    <w:rsid w:val="005B2CBA"/>
    <w:rsid w:val="005C0D3F"/>
    <w:rsid w:val="005D68F7"/>
    <w:rsid w:val="005F0640"/>
    <w:rsid w:val="005F2FC8"/>
    <w:rsid w:val="005F655F"/>
    <w:rsid w:val="00626401"/>
    <w:rsid w:val="00637F0A"/>
    <w:rsid w:val="00640967"/>
    <w:rsid w:val="006442CC"/>
    <w:rsid w:val="00663F16"/>
    <w:rsid w:val="006702FD"/>
    <w:rsid w:val="006A1854"/>
    <w:rsid w:val="00700CE5"/>
    <w:rsid w:val="007077FD"/>
    <w:rsid w:val="00712EBE"/>
    <w:rsid w:val="00791122"/>
    <w:rsid w:val="007C278A"/>
    <w:rsid w:val="008024D8"/>
    <w:rsid w:val="00837F81"/>
    <w:rsid w:val="00850974"/>
    <w:rsid w:val="00857984"/>
    <w:rsid w:val="00874E48"/>
    <w:rsid w:val="00886B79"/>
    <w:rsid w:val="008C0B7A"/>
    <w:rsid w:val="008E69A2"/>
    <w:rsid w:val="008E6B5C"/>
    <w:rsid w:val="00913F92"/>
    <w:rsid w:val="00914E7B"/>
    <w:rsid w:val="00924686"/>
    <w:rsid w:val="009970C3"/>
    <w:rsid w:val="009E030C"/>
    <w:rsid w:val="009F151A"/>
    <w:rsid w:val="00A14D7A"/>
    <w:rsid w:val="00A3483F"/>
    <w:rsid w:val="00A66224"/>
    <w:rsid w:val="00A94E06"/>
    <w:rsid w:val="00A96C6E"/>
    <w:rsid w:val="00AB2975"/>
    <w:rsid w:val="00B02C44"/>
    <w:rsid w:val="00B03162"/>
    <w:rsid w:val="00B25B54"/>
    <w:rsid w:val="00B501B8"/>
    <w:rsid w:val="00B76866"/>
    <w:rsid w:val="00B7694A"/>
    <w:rsid w:val="00B851B8"/>
    <w:rsid w:val="00B85322"/>
    <w:rsid w:val="00B868F1"/>
    <w:rsid w:val="00B90AE5"/>
    <w:rsid w:val="00BB105B"/>
    <w:rsid w:val="00BE534D"/>
    <w:rsid w:val="00C134B5"/>
    <w:rsid w:val="00C33EF4"/>
    <w:rsid w:val="00C50067"/>
    <w:rsid w:val="00C80A44"/>
    <w:rsid w:val="00CA06EF"/>
    <w:rsid w:val="00CA4B13"/>
    <w:rsid w:val="00CA620F"/>
    <w:rsid w:val="00CB21B9"/>
    <w:rsid w:val="00CC676D"/>
    <w:rsid w:val="00CD69C4"/>
    <w:rsid w:val="00D20A70"/>
    <w:rsid w:val="00D248B1"/>
    <w:rsid w:val="00D25AD3"/>
    <w:rsid w:val="00DA3B4D"/>
    <w:rsid w:val="00DC254A"/>
    <w:rsid w:val="00DC3067"/>
    <w:rsid w:val="00DC3502"/>
    <w:rsid w:val="00DF2EC6"/>
    <w:rsid w:val="00E17C95"/>
    <w:rsid w:val="00E23FC0"/>
    <w:rsid w:val="00E65C20"/>
    <w:rsid w:val="00E74D38"/>
    <w:rsid w:val="00E85314"/>
    <w:rsid w:val="00E95734"/>
    <w:rsid w:val="00EB2E49"/>
    <w:rsid w:val="00EE0F52"/>
    <w:rsid w:val="00EE59C9"/>
    <w:rsid w:val="00EF0623"/>
    <w:rsid w:val="00EF4410"/>
    <w:rsid w:val="00F139B2"/>
    <w:rsid w:val="00F1625F"/>
    <w:rsid w:val="00F778AF"/>
    <w:rsid w:val="00F842FB"/>
    <w:rsid w:val="00F977ED"/>
    <w:rsid w:val="00FB2CA1"/>
    <w:rsid w:val="00FD3CBE"/>
    <w:rsid w:val="00FD7D53"/>
    <w:rsid w:val="00FF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A9A367-0B66-40A6-AE86-29947B56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1B9"/>
    <w:pPr>
      <w:keepNext/>
      <w:keepLines/>
      <w:numPr>
        <w:numId w:val="1"/>
      </w:numPr>
      <w:spacing w:before="480" w:after="0"/>
      <w:outlineLvl w:val="0"/>
    </w:pPr>
    <w:rPr>
      <w:rFonts w:ascii="Trebuchet MS" w:eastAsiaTheme="majorEastAsia" w:hAnsi="Trebuchet MS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1B9"/>
    <w:pPr>
      <w:keepNext/>
      <w:keepLines/>
      <w:numPr>
        <w:ilvl w:val="1"/>
        <w:numId w:val="1"/>
      </w:numPr>
      <w:spacing w:before="200" w:after="0"/>
      <w:outlineLvl w:val="1"/>
    </w:pPr>
    <w:rPr>
      <w:rFonts w:ascii="Trebuchet MS" w:eastAsiaTheme="majorEastAsia" w:hAnsi="Trebuchet MS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B9"/>
    <w:pPr>
      <w:keepNext/>
      <w:keepLines/>
      <w:numPr>
        <w:ilvl w:val="2"/>
        <w:numId w:val="1"/>
      </w:numPr>
      <w:spacing w:before="200" w:after="0"/>
      <w:outlineLvl w:val="2"/>
    </w:pPr>
    <w:rPr>
      <w:rFonts w:ascii="Trebuchet MS" w:eastAsiaTheme="majorEastAsia" w:hAnsi="Trebuchet MS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21B9"/>
    <w:pPr>
      <w:keepNext/>
      <w:keepLines/>
      <w:numPr>
        <w:ilvl w:val="3"/>
        <w:numId w:val="1"/>
      </w:numPr>
      <w:spacing w:before="200" w:after="0"/>
      <w:outlineLvl w:val="3"/>
    </w:pPr>
    <w:rPr>
      <w:rFonts w:ascii="Trebuchet MS" w:eastAsiaTheme="majorEastAsia" w:hAnsi="Trebuchet MS" w:cstheme="majorBidi"/>
      <w:b/>
      <w:bCs/>
      <w:iCs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1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1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1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1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1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B7874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B7874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8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0A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AE5"/>
  </w:style>
  <w:style w:type="paragraph" w:styleId="Footer">
    <w:name w:val="footer"/>
    <w:basedOn w:val="Normal"/>
    <w:link w:val="FooterChar"/>
    <w:uiPriority w:val="99"/>
    <w:unhideWhenUsed/>
    <w:rsid w:val="00B90A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AE5"/>
  </w:style>
  <w:style w:type="character" w:styleId="PlaceholderText">
    <w:name w:val="Placeholder Text"/>
    <w:basedOn w:val="DefaultParagraphFont"/>
    <w:uiPriority w:val="99"/>
    <w:semiHidden/>
    <w:rsid w:val="008E69A2"/>
    <w:rPr>
      <w:color w:val="808080"/>
    </w:rPr>
  </w:style>
  <w:style w:type="table" w:styleId="LightShading">
    <w:name w:val="Light Shading"/>
    <w:basedOn w:val="TableNormal"/>
    <w:uiPriority w:val="60"/>
    <w:rsid w:val="002C6E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21B9"/>
    <w:rPr>
      <w:rFonts w:ascii="Trebuchet MS" w:eastAsiaTheme="majorEastAsia" w:hAnsi="Trebuchet MS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21B9"/>
    <w:rPr>
      <w:rFonts w:ascii="Trebuchet MS" w:eastAsiaTheme="majorEastAsia" w:hAnsi="Trebuchet MS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21B9"/>
    <w:rPr>
      <w:rFonts w:ascii="Trebuchet MS" w:eastAsiaTheme="majorEastAsia" w:hAnsi="Trebuchet MS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B21B9"/>
    <w:rPr>
      <w:rFonts w:ascii="Trebuchet MS" w:eastAsiaTheme="majorEastAsia" w:hAnsi="Trebuchet MS" w:cstheme="majorBidi"/>
      <w:b/>
      <w:bCs/>
      <w:iCs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1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1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1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1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1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E1D59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6224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662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622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622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62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0B7F"/>
    <w:pPr>
      <w:ind w:left="720"/>
      <w:contextualSpacing/>
    </w:pPr>
  </w:style>
  <w:style w:type="table" w:styleId="TableGrid">
    <w:name w:val="Table Grid"/>
    <w:basedOn w:val="TableNormal"/>
    <w:uiPriority w:val="59"/>
    <w:rsid w:val="00FD7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FD7D53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9E03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9E030C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9E030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package" Target="embeddings/Microsoft_Visio_Drawing1.vsd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2.emf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eader" Target="header7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bo.Tladi\Desktop\professional%20do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3B9A4961AB1451F861B48A30A58A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6FB76-8424-4D86-AFAC-C92BB06A8A5C}"/>
      </w:docPartPr>
      <w:docPartBody>
        <w:p w:rsidR="00D63F07" w:rsidRDefault="00A24F7A">
          <w:pPr>
            <w:pStyle w:val="A3B9A4961AB1451F861B48A30A58A4F3"/>
          </w:pPr>
          <w:r w:rsidRPr="00CB21B9">
            <w:rPr>
              <w:rFonts w:ascii="Trebuchet MS" w:eastAsiaTheme="majorEastAsia" w:hAnsi="Trebuchet MS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F7A"/>
    <w:rsid w:val="003B36F2"/>
    <w:rsid w:val="00780C22"/>
    <w:rsid w:val="008B3EC1"/>
    <w:rsid w:val="009D325C"/>
    <w:rsid w:val="00A24F7A"/>
    <w:rsid w:val="00A72841"/>
    <w:rsid w:val="00D63F07"/>
    <w:rsid w:val="00D7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B9A4961AB1451F861B48A30A58A4F3">
    <w:name w:val="A3B9A4961AB1451F861B48A30A58A4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_veneka">
      <a:majorFont>
        <a:latin typeface="Trebuchet MS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F6DC4-957F-4563-B0E1-7DDCD1BCD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doc.dotx</Template>
  <TotalTime>1244</TotalTime>
  <Pages>12</Pages>
  <Words>1503</Words>
  <Characters>8571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Indigo Central Issuing: Bulk Card Request</vt:lpstr>
    </vt:vector>
  </TitlesOfParts>
  <Company>HP</Company>
  <LinksUpToDate>false</LinksUpToDate>
  <CharactersWithSpaces>10054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Indigo Central Issuing: Bulk Card Request</dc:title>
  <dc:subject>Technical Specification: Indigo ver. 2.1.0.0 </dc:subject>
  <dc:creator>Moleboheng Tladi</dc:creator>
  <cp:lastModifiedBy>Moleboheng Tladi</cp:lastModifiedBy>
  <cp:revision>72</cp:revision>
  <dcterms:created xsi:type="dcterms:W3CDTF">2015-07-13T10:29:00Z</dcterms:created>
  <dcterms:modified xsi:type="dcterms:W3CDTF">2015-08-12T15:50:00Z</dcterms:modified>
</cp:coreProperties>
</file>